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D0ECA" w14:textId="77777777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B4564">
        <w:rPr>
          <w:lang w:eastAsia="ko-KR"/>
        </w:rPr>
        <w:t>&lt;</w:t>
      </w:r>
      <w:r w:rsidR="00E0335F">
        <w:rPr>
          <w:lang w:eastAsia="ko-KR"/>
        </w:rPr>
        <w:t>QR</w:t>
      </w:r>
      <w:r w:rsidR="005A46D3">
        <w:rPr>
          <w:rFonts w:hint="eastAsia"/>
          <w:lang w:eastAsia="ko-KR"/>
        </w:rPr>
        <w:t>코드현장결제</w:t>
      </w:r>
      <w:r w:rsidR="00E0335F">
        <w:rPr>
          <w:rFonts w:hint="eastAsia"/>
          <w:lang w:eastAsia="ko-KR"/>
        </w:rPr>
        <w:t>시스</w:t>
      </w:r>
      <w:r w:rsidR="00DC617B">
        <w:rPr>
          <w:rFonts w:hint="eastAsia"/>
          <w:lang w:eastAsia="ko-KR"/>
        </w:rPr>
        <w:t>템</w:t>
      </w:r>
      <w:r w:rsidR="008B4564">
        <w:rPr>
          <w:lang w:eastAsia="ko-KR"/>
        </w:rPr>
        <w:t>&gt;</w:t>
      </w:r>
      <w:r>
        <w:fldChar w:fldCharType="end"/>
      </w:r>
    </w:p>
    <w:p w14:paraId="19FD0FAF" w14:textId="77777777" w:rsidR="009E0CA4" w:rsidRDefault="0041034F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8B4564">
        <w:rPr>
          <w:lang w:eastAsia="ko-KR"/>
        </w:rPr>
        <w:t>Software Requirements Specification</w:t>
      </w:r>
      <w:r>
        <w:fldChar w:fldCharType="end"/>
      </w:r>
    </w:p>
    <w:p w14:paraId="1C4F7E2C" w14:textId="09A7A453" w:rsidR="009E0CA4" w:rsidRPr="00BB6461" w:rsidRDefault="00954794">
      <w:pPr>
        <w:pStyle w:val="a3"/>
        <w:jc w:val="right"/>
        <w:rPr>
          <w:sz w:val="28"/>
          <w:szCs w:val="28"/>
          <w:lang w:eastAsia="ko-KR"/>
        </w:rPr>
      </w:pPr>
      <w:r w:rsidRPr="00BB6461">
        <w:rPr>
          <w:sz w:val="28"/>
          <w:szCs w:val="28"/>
          <w:lang w:eastAsia="ko-KR"/>
        </w:rPr>
        <w:t>For &lt;</w:t>
      </w:r>
      <w:r w:rsidR="005A1152" w:rsidRP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시나리오</w:t>
      </w:r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설계</w:t>
      </w:r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및</w:t>
      </w:r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프론트</w:t>
      </w:r>
      <w:r w:rsidR="005A1152">
        <w:rPr>
          <w:rFonts w:hint="eastAsia"/>
          <w:lang w:eastAsia="ko-KR"/>
        </w:rPr>
        <w:t xml:space="preserve"> </w:t>
      </w:r>
      <w:proofErr w:type="spellStart"/>
      <w:r w:rsidR="005A1152">
        <w:rPr>
          <w:rFonts w:hint="eastAsia"/>
          <w:lang w:eastAsia="ko-KR"/>
        </w:rPr>
        <w:t>엔드</w:t>
      </w:r>
      <w:proofErr w:type="spellEnd"/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개발자</w:t>
      </w:r>
      <w:r w:rsidR="00946B95" w:rsidRPr="00BB6461">
        <w:rPr>
          <w:sz w:val="28"/>
          <w:szCs w:val="28"/>
          <w:lang w:eastAsia="ko-KR"/>
        </w:rPr>
        <w:t xml:space="preserve"> </w:t>
      </w:r>
      <w:r w:rsidR="009E0CA4" w:rsidRPr="00BB6461">
        <w:rPr>
          <w:sz w:val="28"/>
          <w:szCs w:val="28"/>
          <w:lang w:eastAsia="ko-KR"/>
        </w:rPr>
        <w:t>&gt;</w:t>
      </w:r>
    </w:p>
    <w:p w14:paraId="30A83068" w14:textId="77777777" w:rsidR="009E0CA4" w:rsidRDefault="009E0CA4">
      <w:pPr>
        <w:rPr>
          <w:lang w:eastAsia="ko-KR"/>
        </w:rPr>
      </w:pPr>
    </w:p>
    <w:p w14:paraId="3F55D821" w14:textId="77777777" w:rsidR="009E0CA4" w:rsidRPr="005A1152" w:rsidRDefault="009E0CA4">
      <w:pPr>
        <w:rPr>
          <w:lang w:eastAsia="ko-KR"/>
        </w:rPr>
      </w:pPr>
    </w:p>
    <w:p w14:paraId="5B51355D" w14:textId="77777777" w:rsidR="009E0CA4" w:rsidRDefault="009E0CA4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14:paraId="557926A5" w14:textId="77777777" w:rsidR="009E0CA4" w:rsidRDefault="009E0CA4">
      <w:pPr>
        <w:pStyle w:val="a3"/>
        <w:rPr>
          <w:sz w:val="28"/>
          <w:lang w:eastAsia="ko-KR"/>
        </w:rPr>
      </w:pPr>
    </w:p>
    <w:p w14:paraId="23CC7D6E" w14:textId="77777777" w:rsidR="002F68CC" w:rsidRDefault="002F68CC" w:rsidP="002F68CC">
      <w:pPr>
        <w:jc w:val="center"/>
        <w:rPr>
          <w:lang w:eastAsia="ko-KR"/>
        </w:rPr>
      </w:pPr>
    </w:p>
    <w:p w14:paraId="76F4B79B" w14:textId="77777777" w:rsidR="002F68CC" w:rsidRDefault="002F68CC" w:rsidP="002F68CC">
      <w:pPr>
        <w:jc w:val="center"/>
        <w:rPr>
          <w:lang w:eastAsia="ko-KR"/>
        </w:rPr>
      </w:pPr>
    </w:p>
    <w:p w14:paraId="25349C90" w14:textId="77777777" w:rsidR="002F68CC" w:rsidRDefault="002F68CC" w:rsidP="002F68CC">
      <w:pPr>
        <w:jc w:val="center"/>
        <w:rPr>
          <w:lang w:eastAsia="ko-KR"/>
        </w:rPr>
      </w:pPr>
    </w:p>
    <w:p w14:paraId="6E66FF79" w14:textId="77777777" w:rsidR="002F68CC" w:rsidRDefault="002F68CC" w:rsidP="002F68CC">
      <w:pPr>
        <w:jc w:val="center"/>
        <w:rPr>
          <w:lang w:eastAsia="ko-KR"/>
        </w:rPr>
      </w:pPr>
    </w:p>
    <w:p w14:paraId="0063C9E2" w14:textId="77777777" w:rsidR="002F68CC" w:rsidRDefault="002F68CC" w:rsidP="002F68CC">
      <w:pPr>
        <w:jc w:val="center"/>
        <w:rPr>
          <w:lang w:eastAsia="ko-KR"/>
        </w:rPr>
      </w:pPr>
    </w:p>
    <w:p w14:paraId="0F449F92" w14:textId="77777777" w:rsidR="002F68CC" w:rsidRDefault="002F68CC" w:rsidP="002F68CC">
      <w:pPr>
        <w:jc w:val="center"/>
        <w:rPr>
          <w:lang w:eastAsia="ko-KR"/>
        </w:rPr>
      </w:pPr>
    </w:p>
    <w:p w14:paraId="56AA6DEB" w14:textId="77777777" w:rsidR="002F68CC" w:rsidRDefault="001B7CCC" w:rsidP="002F68CC">
      <w:pPr>
        <w:jc w:val="center"/>
        <w:rPr>
          <w:lang w:eastAsia="ko-KR"/>
        </w:rPr>
      </w:pPr>
      <w:r>
        <w:rPr>
          <w:rFonts w:hint="eastAsia"/>
          <w:lang w:eastAsia="ko-KR"/>
        </w:rPr>
        <w:t>2024.0</w:t>
      </w:r>
      <w:r w:rsidR="00471FD0">
        <w:rPr>
          <w:lang w:eastAsia="ko-KR"/>
        </w:rPr>
        <w:t>4</w:t>
      </w:r>
      <w:r>
        <w:rPr>
          <w:rFonts w:hint="eastAsia"/>
          <w:lang w:eastAsia="ko-KR"/>
        </w:rPr>
        <w:t>.</w:t>
      </w:r>
      <w:r w:rsidR="00471FD0">
        <w:rPr>
          <w:lang w:eastAsia="ko-KR"/>
        </w:rPr>
        <w:t>02</w:t>
      </w:r>
    </w:p>
    <w:p w14:paraId="6347BC52" w14:textId="77777777" w:rsidR="002F68CC" w:rsidRDefault="002F68CC" w:rsidP="002F68CC">
      <w:pPr>
        <w:jc w:val="center"/>
        <w:rPr>
          <w:lang w:eastAsia="ko-KR"/>
        </w:rPr>
      </w:pPr>
    </w:p>
    <w:p w14:paraId="5210940B" w14:textId="77777777" w:rsidR="002F68CC" w:rsidRDefault="002F68CC" w:rsidP="002F68CC">
      <w:pPr>
        <w:jc w:val="center"/>
        <w:rPr>
          <w:lang w:eastAsia="ko-KR"/>
        </w:rPr>
      </w:pPr>
    </w:p>
    <w:p w14:paraId="610C464E" w14:textId="77777777" w:rsidR="002F68CC" w:rsidRDefault="002F68CC" w:rsidP="002F68CC">
      <w:pPr>
        <w:jc w:val="center"/>
        <w:rPr>
          <w:lang w:eastAsia="ko-KR"/>
        </w:rPr>
      </w:pPr>
    </w:p>
    <w:p w14:paraId="2EF21626" w14:textId="77777777" w:rsidR="002F68CC" w:rsidRDefault="002F68CC" w:rsidP="002F68CC">
      <w:pPr>
        <w:jc w:val="center"/>
        <w:rPr>
          <w:lang w:eastAsia="ko-KR"/>
        </w:rPr>
      </w:pPr>
    </w:p>
    <w:p w14:paraId="1848744B" w14:textId="77777777" w:rsidR="002F68CC" w:rsidRDefault="002F68CC" w:rsidP="002F68CC">
      <w:pPr>
        <w:jc w:val="center"/>
        <w:rPr>
          <w:lang w:eastAsia="ko-KR"/>
        </w:rPr>
      </w:pPr>
    </w:p>
    <w:p w14:paraId="2EA21579" w14:textId="77777777" w:rsidR="002F68CC" w:rsidRDefault="002F68CC" w:rsidP="008A3518">
      <w:pPr>
        <w:jc w:val="center"/>
        <w:rPr>
          <w:lang w:eastAsia="ko-KR"/>
        </w:rPr>
      </w:pPr>
    </w:p>
    <w:p w14:paraId="1B1E8D97" w14:textId="77777777" w:rsidR="00BA0F00" w:rsidRDefault="002F68CC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9</w:t>
      </w:r>
      <w:r>
        <w:rPr>
          <w:rFonts w:hint="eastAsia"/>
          <w:lang w:eastAsia="ko-KR"/>
        </w:rPr>
        <w:t>Plus</w:t>
      </w:r>
    </w:p>
    <w:p w14:paraId="7E2A8A08" w14:textId="77777777" w:rsidR="00BA0F00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</w:t>
      </w:r>
    </w:p>
    <w:p w14:paraId="40FE4D3E" w14:textId="77777777" w:rsidR="002F68CC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</w:t>
      </w:r>
    </w:p>
    <w:p w14:paraId="76E61292" w14:textId="77777777" w:rsidR="00BA0F00" w:rsidRDefault="00BA0F00" w:rsidP="002F68CC">
      <w:pPr>
        <w:ind w:firstLineChars="3900" w:firstLine="7800"/>
        <w:rPr>
          <w:lang w:eastAsia="ko-KR"/>
        </w:rPr>
      </w:pPr>
      <w:r>
        <w:rPr>
          <w:rFonts w:hint="eastAsia"/>
          <w:lang w:eastAsia="ko-KR"/>
        </w:rPr>
        <w:t>오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</w:p>
    <w:p w14:paraId="73635D14" w14:textId="77777777" w:rsidR="00ED3209" w:rsidRDefault="00BA0F00" w:rsidP="00ED3209">
      <w:pPr>
        <w:ind w:leftChars="3600" w:left="7200"/>
        <w:rPr>
          <w:lang w:eastAsia="ko-KR"/>
        </w:rPr>
      </w:pPr>
      <w:r>
        <w:rPr>
          <w:rFonts w:hint="eastAsia"/>
          <w:lang w:eastAsia="ko-KR"/>
        </w:rPr>
        <w:t xml:space="preserve">          </w:t>
      </w:r>
      <w:r w:rsidR="002F68CC">
        <w:rPr>
          <w:lang w:eastAsia="ko-KR"/>
        </w:rPr>
        <w:t xml:space="preserve">  </w:t>
      </w:r>
      <w:r>
        <w:rPr>
          <w:rFonts w:hint="eastAsia"/>
          <w:lang w:eastAsia="ko-KR"/>
        </w:rPr>
        <w:t>임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</w:p>
    <w:p w14:paraId="45F6B3CA" w14:textId="77777777" w:rsidR="003E68D9" w:rsidRPr="00BA0F00" w:rsidRDefault="003E68D9" w:rsidP="00ED3209">
      <w:pPr>
        <w:ind w:leftChars="3400" w:left="6800"/>
        <w:rPr>
          <w:lang w:eastAsia="ko-KR"/>
        </w:rPr>
      </w:pPr>
      <w:r>
        <w:rPr>
          <w:rFonts w:hint="eastAsia"/>
          <w:lang w:eastAsia="ko-KR"/>
        </w:rPr>
        <w:t>지도교수</w:t>
      </w:r>
      <w:r w:rsidR="002F68CC"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</w:t>
      </w:r>
      <w:r w:rsidR="002F68CC">
        <w:rPr>
          <w:rFonts w:hint="eastAsia"/>
          <w:lang w:eastAsia="ko-KR"/>
        </w:rPr>
        <w:t xml:space="preserve">- </w:t>
      </w:r>
      <w:r w:rsidR="00ED3209"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귀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봉</w:t>
      </w:r>
      <w:r w:rsidR="00ED3209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교수님</w:t>
      </w:r>
    </w:p>
    <w:p w14:paraId="245C1909" w14:textId="77777777" w:rsidR="009E0CA4" w:rsidRDefault="009E0CA4">
      <w:pPr>
        <w:jc w:val="right"/>
        <w:rPr>
          <w:lang w:eastAsia="ko-KR"/>
        </w:rPr>
      </w:pPr>
    </w:p>
    <w:p w14:paraId="7C394123" w14:textId="77777777" w:rsidR="002F68CC" w:rsidRDefault="002F68CC" w:rsidP="00F543B4">
      <w:pPr>
        <w:pStyle w:val="InfoBlue"/>
        <w:numPr>
          <w:ilvl w:val="0"/>
          <w:numId w:val="0"/>
        </w:numPr>
        <w:ind w:left="1620"/>
        <w:rPr>
          <w:lang w:eastAsia="ko-KR"/>
        </w:rPr>
      </w:pPr>
    </w:p>
    <w:p w14:paraId="725A5F19" w14:textId="77777777" w:rsidR="002F68CC" w:rsidRDefault="002F68CC" w:rsidP="00061ECB">
      <w:pPr>
        <w:pStyle w:val="InfoBlue"/>
        <w:numPr>
          <w:ilvl w:val="0"/>
          <w:numId w:val="0"/>
        </w:numPr>
        <w:rPr>
          <w:lang w:eastAsia="ko-KR"/>
        </w:rPr>
      </w:pPr>
    </w:p>
    <w:p w14:paraId="0FFF412A" w14:textId="50735F62" w:rsidR="002F68CC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중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하나</w:t>
      </w:r>
      <w:r w:rsidR="00BB646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</w:t>
      </w:r>
      <w:r w:rsidR="005A46D3">
        <w:rPr>
          <w:rFonts w:hint="eastAsia"/>
          <w:lang w:eastAsia="ko-KR"/>
        </w:rPr>
        <w:t>기로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4E739E21" w14:textId="617EBDCB" w:rsidR="002F68CC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기능으로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상품의</w:t>
      </w:r>
      <w:r w:rsidR="00BB6461">
        <w:rPr>
          <w:rFonts w:hint="eastAsia"/>
          <w:lang w:eastAsia="ko-KR"/>
        </w:rPr>
        <w:t xml:space="preserve"> QR</w:t>
      </w:r>
      <w:r w:rsidR="00BB6461">
        <w:rPr>
          <w:rFonts w:hint="eastAsia"/>
          <w:lang w:eastAsia="ko-KR"/>
        </w:rPr>
        <w:t>코드를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스캔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하여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장바구니에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담는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="00061ECB">
        <w:rPr>
          <w:rFonts w:hint="eastAsia"/>
          <w:lang w:eastAsia="ko-KR"/>
        </w:rPr>
        <w:t>간편결제</w:t>
      </w:r>
      <w:proofErr w:type="spellEnd"/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 w:rsidR="00061ECB">
        <w:rPr>
          <w:rFonts w:hint="eastAsia"/>
          <w:lang w:eastAsia="ko-KR"/>
        </w:rPr>
        <w:t xml:space="preserve">, </w:t>
      </w:r>
      <w:r w:rsidR="00061ECB">
        <w:rPr>
          <w:rFonts w:hint="eastAsia"/>
          <w:lang w:eastAsia="ko-KR"/>
        </w:rPr>
        <w:t>회원에게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상품을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추천하는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 w:rsidR="00061ECB">
        <w:rPr>
          <w:rFonts w:hint="eastAsia"/>
          <w:lang w:eastAsia="ko-KR"/>
        </w:rPr>
        <w:t xml:space="preserve">, </w:t>
      </w:r>
      <w:proofErr w:type="spellStart"/>
      <w:r w:rsidR="00061ECB">
        <w:rPr>
          <w:rFonts w:hint="eastAsia"/>
          <w:lang w:eastAsia="ko-KR"/>
        </w:rPr>
        <w:t>상품리뷰</w:t>
      </w:r>
      <w:proofErr w:type="spellEnd"/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평점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48648D5" w14:textId="42E869A9" w:rsidR="005A46D3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사용방법은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 w:rsidR="005A46D3">
        <w:rPr>
          <w:rFonts w:hint="eastAsia"/>
          <w:lang w:eastAsia="ko-KR"/>
        </w:rPr>
        <w:t>스캔을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진행하면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장바구니에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담기고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최종</w:t>
      </w:r>
      <w:r w:rsidR="005A46D3">
        <w:rPr>
          <w:lang w:eastAsia="ko-KR"/>
        </w:rPr>
        <w:t xml:space="preserve"> </w:t>
      </w:r>
      <w:r w:rsidR="005A46D3">
        <w:rPr>
          <w:rFonts w:hint="eastAsia"/>
          <w:lang w:eastAsia="ko-KR"/>
        </w:rPr>
        <w:t>결제를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수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있습니다</w:t>
      </w:r>
    </w:p>
    <w:p w14:paraId="6EA4DBFB" w14:textId="55D2355C" w:rsidR="005A46D3" w:rsidRPr="005A46D3" w:rsidRDefault="005A46D3" w:rsidP="00AC0FD5">
      <w:pPr>
        <w:pStyle w:val="InfoBlue"/>
        <w:numPr>
          <w:ilvl w:val="0"/>
          <w:numId w:val="0"/>
        </w:numPr>
        <w:ind w:left="1820"/>
        <w:rPr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 w:rsidR="00061ECB">
        <w:rPr>
          <w:rFonts w:hint="eastAsia"/>
          <w:lang w:eastAsia="ko-KR"/>
        </w:rPr>
        <w:t xml:space="preserve"> QR</w:t>
      </w:r>
      <w:r w:rsidR="00061ECB">
        <w:rPr>
          <w:rFonts w:hint="eastAsia"/>
          <w:lang w:eastAsia="ko-KR"/>
        </w:rPr>
        <w:t>코드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현장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결제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현대사회인들에게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안성맞춤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45982CC3" w14:textId="77777777" w:rsidR="00626030" w:rsidRPr="00626030" w:rsidRDefault="00626030" w:rsidP="002F68CC">
      <w:pPr>
        <w:pStyle w:val="a9"/>
        <w:ind w:left="0"/>
        <w:rPr>
          <w:lang w:eastAsia="ko-KR"/>
        </w:rPr>
        <w:sectPr w:rsidR="00626030" w:rsidRPr="00626030" w:rsidSect="00810CB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FA02FD" w14:textId="77777777" w:rsidR="009E0CA4" w:rsidRDefault="009E0CA4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7D2F2F17" w14:textId="77777777">
        <w:tc>
          <w:tcPr>
            <w:tcW w:w="2304" w:type="dxa"/>
            <w:shd w:val="clear" w:color="auto" w:fill="E0E0E0"/>
          </w:tcPr>
          <w:p w14:paraId="07518F10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EEA02B2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5276551C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20ABE2F9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 w14:paraId="2A2E590C" w14:textId="77777777">
        <w:tc>
          <w:tcPr>
            <w:tcW w:w="2304" w:type="dxa"/>
          </w:tcPr>
          <w:p w14:paraId="162E6DE2" w14:textId="080E7616" w:rsidR="009E0CA4" w:rsidRPr="00383EBA" w:rsidRDefault="008A3518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&lt;2024/03/2</w:t>
            </w:r>
            <w:r w:rsidR="00AC0FD5">
              <w:rPr>
                <w:rFonts w:hint="eastAsia"/>
                <w:b/>
                <w:lang w:eastAsia="ko-KR"/>
              </w:rPr>
              <w:t>6</w:t>
            </w:r>
            <w:r w:rsidR="009E0CA4"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0E3A3991" w14:textId="77777777" w:rsidR="009E0CA4" w:rsidRPr="00383EBA" w:rsidRDefault="009E0CA4" w:rsidP="008A351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8A3518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6ABF2792" w14:textId="3FB9573D" w:rsidR="009E0CA4" w:rsidRPr="00383EBA" w:rsidRDefault="00A91DA7" w:rsidP="008A3518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QR</w:t>
            </w:r>
            <w:r w:rsidR="000C5960">
              <w:rPr>
                <w:rFonts w:hint="eastAsia"/>
                <w:b/>
                <w:lang w:eastAsia="ko-KR"/>
              </w:rPr>
              <w:t>현장결제</w:t>
            </w:r>
            <w:r>
              <w:rPr>
                <w:rFonts w:hint="eastAsia"/>
                <w:b/>
                <w:lang w:eastAsia="ko-KR"/>
              </w:rPr>
              <w:t>시스템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8A3518">
              <w:rPr>
                <w:rFonts w:hint="eastAsia"/>
                <w:b/>
                <w:lang w:eastAsia="ko-KR"/>
              </w:rPr>
              <w:t>문서</w:t>
            </w:r>
            <w:r w:rsidR="008A3518">
              <w:rPr>
                <w:rFonts w:hint="eastAsia"/>
                <w:b/>
                <w:lang w:eastAsia="ko-KR"/>
              </w:rPr>
              <w:t xml:space="preserve"> </w:t>
            </w:r>
            <w:r w:rsidR="00471FD0">
              <w:rPr>
                <w:rFonts w:hint="eastAsia"/>
                <w:b/>
                <w:lang w:eastAsia="ko-KR"/>
              </w:rPr>
              <w:t>초안</w:t>
            </w:r>
          </w:p>
        </w:tc>
        <w:tc>
          <w:tcPr>
            <w:tcW w:w="2304" w:type="dxa"/>
          </w:tcPr>
          <w:p w14:paraId="425DF936" w14:textId="77777777" w:rsidR="009E0CA4" w:rsidRPr="00383EBA" w:rsidRDefault="00412C8E" w:rsidP="00F2775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9E0CA4" w14:paraId="3693F312" w14:textId="77777777">
        <w:tc>
          <w:tcPr>
            <w:tcW w:w="2304" w:type="dxa"/>
          </w:tcPr>
          <w:p w14:paraId="4F1ADF53" w14:textId="796CE35D" w:rsidR="009E0CA4" w:rsidRPr="00383EBA" w:rsidRDefault="00AC0FD5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 w:rsidR="004249E7">
              <w:rPr>
                <w:rFonts w:hint="eastAsia"/>
                <w:b/>
                <w:lang w:eastAsia="ko-KR"/>
              </w:rPr>
              <w:t>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54F6554F" w14:textId="2A6B5F00" w:rsidR="009E0CA4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09338F98" w14:textId="0D6B6BDA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자료조사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AC0FD5">
              <w:rPr>
                <w:b/>
                <w:lang w:eastAsia="ko-KR"/>
              </w:rPr>
              <w:t>참고문헌</w:t>
            </w:r>
            <w:r w:rsidR="00AC0FD5">
              <w:rPr>
                <w:rFonts w:hint="eastAsia"/>
                <w:b/>
                <w:lang w:eastAsia="ko-KR"/>
              </w:rPr>
              <w:t xml:space="preserve"> </w:t>
            </w:r>
            <w:r w:rsidR="00AC0FD5"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1A18702B" w14:textId="7D1112E5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b/>
              </w:rPr>
              <w:t>오자현</w:t>
            </w:r>
            <w:proofErr w:type="spellEnd"/>
          </w:p>
        </w:tc>
      </w:tr>
      <w:tr w:rsidR="009E0CA4" w14:paraId="447D23BA" w14:textId="77777777">
        <w:tc>
          <w:tcPr>
            <w:tcW w:w="2304" w:type="dxa"/>
          </w:tcPr>
          <w:p w14:paraId="64E0BE06" w14:textId="12174D8F" w:rsidR="009E0CA4" w:rsidRPr="00383EBA" w:rsidRDefault="004249E7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>
              <w:rPr>
                <w:rFonts w:hint="eastAsia"/>
                <w:b/>
                <w:lang w:eastAsia="ko-KR"/>
              </w:rPr>
              <w:t>7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1CE6C6C5" w14:textId="7428538C" w:rsidR="009E0CA4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5C643E32" w14:textId="12A1E30F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오탈자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CB2DAB6" w14:textId="09B4C190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AC0FD5" w14:paraId="389F7F8C" w14:textId="77777777">
        <w:tc>
          <w:tcPr>
            <w:tcW w:w="2304" w:type="dxa"/>
          </w:tcPr>
          <w:p w14:paraId="0FD06579" w14:textId="7B15462E" w:rsidR="00AC0FD5" w:rsidRPr="00383EBA" w:rsidRDefault="00AC0FD5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 w:rsidR="004249E7">
              <w:rPr>
                <w:rFonts w:hint="eastAsia"/>
                <w:b/>
                <w:lang w:eastAsia="ko-KR"/>
              </w:rPr>
              <w:t>3</w:t>
            </w:r>
            <w:r>
              <w:rPr>
                <w:b/>
              </w:rPr>
              <w:t>/</w:t>
            </w:r>
            <w:r w:rsidR="004249E7">
              <w:rPr>
                <w:rFonts w:hint="eastAsia"/>
                <w:b/>
                <w:lang w:eastAsia="ko-KR"/>
              </w:rPr>
              <w:t>27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8D190B3" w14:textId="2D826FA8" w:rsidR="00AC0FD5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2AA8F048" w14:textId="4E20E236" w:rsidR="00AC0FD5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2E16B80C" w14:textId="53B7BE64" w:rsidR="00AC0FD5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4249E7" w14:paraId="36753755" w14:textId="77777777">
        <w:tc>
          <w:tcPr>
            <w:tcW w:w="2304" w:type="dxa"/>
          </w:tcPr>
          <w:p w14:paraId="5B5074EB" w14:textId="42D48235" w:rsidR="004249E7" w:rsidRPr="00383EBA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>
              <w:rPr>
                <w:rFonts w:hint="eastAsia"/>
                <w:b/>
                <w:lang w:eastAsia="ko-KR"/>
              </w:rPr>
              <w:t>4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  <w:lang w:eastAsia="ko-KR"/>
              </w:rPr>
              <w:t>04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38A24791" w14:textId="6D93FD4C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44A06A9B" w14:textId="616948D7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1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5926897C" w14:textId="1F1C403E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임성준</w:t>
            </w:r>
          </w:p>
        </w:tc>
      </w:tr>
      <w:tr w:rsidR="004249E7" w14:paraId="1D903185" w14:textId="77777777">
        <w:tc>
          <w:tcPr>
            <w:tcW w:w="2304" w:type="dxa"/>
          </w:tcPr>
          <w:p w14:paraId="714D2E2E" w14:textId="6B271BD0" w:rsidR="004249E7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8F19705" w14:textId="38D474BE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273B5B7B" w14:textId="1E5C5C7C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오탈자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2B314E28" w14:textId="6587B769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4249E7" w14:paraId="0771ED1C" w14:textId="77777777">
        <w:tc>
          <w:tcPr>
            <w:tcW w:w="2304" w:type="dxa"/>
          </w:tcPr>
          <w:p w14:paraId="223DA107" w14:textId="29F6F032" w:rsidR="004249E7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1574603" w14:textId="1DF4FC66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7C25AAF7" w14:textId="7B9207C4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4C1CC9AE" w14:textId="11FC295A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A4172E" w14:paraId="7754C4F0" w14:textId="77777777">
        <w:tc>
          <w:tcPr>
            <w:tcW w:w="2304" w:type="dxa"/>
          </w:tcPr>
          <w:p w14:paraId="13B793F5" w14:textId="23CC9223" w:rsidR="00A4172E" w:rsidRDefault="00A4172E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2024/04/16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14:paraId="04B3D528" w14:textId="1BA11E06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02050706" w14:textId="4C3426C3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2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15EB1A18" w14:textId="4B911230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  <w:bookmarkStart w:id="0" w:name="_GoBack"/>
            <w:bookmarkEnd w:id="0"/>
          </w:p>
        </w:tc>
      </w:tr>
    </w:tbl>
    <w:p w14:paraId="59ECF9DF" w14:textId="77777777" w:rsidR="009E0CA4" w:rsidRDefault="009E0CA4">
      <w:pPr>
        <w:rPr>
          <w:lang w:eastAsia="ko-KR"/>
        </w:rPr>
      </w:pPr>
    </w:p>
    <w:p w14:paraId="733ABBF2" w14:textId="77777777"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lang w:eastAsia="ko-KR"/>
        </w:rPr>
        <w:lastRenderedPageBreak/>
        <w:t>Table of Contents</w:t>
      </w:r>
    </w:p>
    <w:p w14:paraId="42971078" w14:textId="3CBC4073" w:rsidR="0063522E" w:rsidRDefault="009E0C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 w:rsidR="0063522E">
        <w:rPr>
          <w:noProof/>
        </w:rPr>
        <w:t>1.</w:t>
      </w:r>
      <w:r w:rsidR="0063522E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63522E">
        <w:rPr>
          <w:noProof/>
          <w:lang w:eastAsia="ko-KR"/>
        </w:rPr>
        <w:t>서론</w:t>
      </w:r>
      <w:r w:rsidR="0063522E">
        <w:rPr>
          <w:noProof/>
        </w:rPr>
        <w:tab/>
      </w:r>
      <w:r w:rsidR="0063522E">
        <w:rPr>
          <w:noProof/>
        </w:rPr>
        <w:fldChar w:fldCharType="begin"/>
      </w:r>
      <w:r w:rsidR="0063522E">
        <w:rPr>
          <w:noProof/>
        </w:rPr>
        <w:instrText xml:space="preserve"> PAGEREF _Toc163202668 \h </w:instrText>
      </w:r>
      <w:r w:rsidR="0063522E">
        <w:rPr>
          <w:noProof/>
        </w:rPr>
      </w:r>
      <w:r w:rsidR="0063522E">
        <w:rPr>
          <w:noProof/>
        </w:rPr>
        <w:fldChar w:fldCharType="separate"/>
      </w:r>
      <w:r w:rsidR="0063522E">
        <w:rPr>
          <w:noProof/>
        </w:rPr>
        <w:t>4</w:t>
      </w:r>
      <w:r w:rsidR="0063522E">
        <w:rPr>
          <w:noProof/>
        </w:rPr>
        <w:fldChar w:fldCharType="end"/>
      </w:r>
    </w:p>
    <w:p w14:paraId="385FA941" w14:textId="0B68DE05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8ECFE66" w14:textId="612B752D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6E87C73" w14:textId="78BF99A0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5FFB291C" w14:textId="69B46319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비슷한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164EF23" w14:textId="58A95274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5836F4FE" w14:textId="6FE8895C" w:rsidR="0063522E" w:rsidRDefault="0063522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프로젝트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F61A7F6" w14:textId="0DFF0317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70757396" w14:textId="14A31A66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개발환경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기술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스택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64E03EEC" w14:textId="695A4F06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담당업무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52DB5240" w14:textId="5926DA71" w:rsidR="009E0CA4" w:rsidRDefault="009E0CA4">
      <w:pPr>
        <w:pStyle w:val="a3"/>
      </w:pPr>
      <w:r>
        <w:fldChar w:fldCharType="end"/>
      </w:r>
      <w:r>
        <w:rPr>
          <w:lang w:eastAsia="ko-KR"/>
        </w:rPr>
        <w:br w:type="page"/>
      </w:r>
      <w:fldSimple w:instr=" TITLE  \* MERGEFORMAT ">
        <w:r w:rsidR="008B4564">
          <w:t>Software Requirements Specification</w:t>
        </w:r>
      </w:fldSimple>
      <w:r>
        <w:t xml:space="preserve"> </w:t>
      </w:r>
    </w:p>
    <w:p w14:paraId="42EF5098" w14:textId="77777777" w:rsidR="009E0CA4" w:rsidRDefault="00422443">
      <w:pPr>
        <w:pStyle w:val="1"/>
      </w:pPr>
      <w:bookmarkStart w:id="1" w:name="_Toc163202668"/>
      <w:r>
        <w:rPr>
          <w:rFonts w:hint="eastAsia"/>
          <w:lang w:eastAsia="ko-KR"/>
        </w:rPr>
        <w:t>서론</w:t>
      </w:r>
      <w:bookmarkEnd w:id="1"/>
    </w:p>
    <w:p w14:paraId="71F3ADE8" w14:textId="41B6B397" w:rsidR="00492A3F" w:rsidRDefault="00865462" w:rsidP="002007C7">
      <w:pPr>
        <w:pStyle w:val="2"/>
        <w:rPr>
          <w:lang w:eastAsia="ko-KR"/>
        </w:rPr>
      </w:pPr>
      <w:bookmarkStart w:id="2" w:name="_Toc163202669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bookmarkEnd w:id="2"/>
    </w:p>
    <w:p w14:paraId="2C63A38E" w14:textId="47E617F3" w:rsidR="00492A3F" w:rsidRPr="00492A3F" w:rsidRDefault="00492A3F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저희의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A81325">
        <w:rPr>
          <w:rFonts w:hint="eastAsia"/>
          <w:lang w:eastAsia="ko-KR"/>
        </w:rPr>
        <w:t xml:space="preserve"> </w:t>
      </w:r>
      <w:r w:rsidR="00865462">
        <w:rPr>
          <w:rFonts w:hint="eastAsia"/>
          <w:lang w:eastAsia="ko-KR"/>
        </w:rPr>
        <w:t>애플리케이션</w:t>
      </w:r>
      <w:r w:rsidR="00865462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개발입니다</w:t>
      </w:r>
      <w:r>
        <w:rPr>
          <w:rFonts w:hint="eastAsia"/>
          <w:lang w:eastAsia="ko-KR"/>
        </w:rPr>
        <w:t>.</w:t>
      </w:r>
    </w:p>
    <w:p w14:paraId="0586453F" w14:textId="540E80CE" w:rsidR="002007C7" w:rsidRDefault="00AC7868" w:rsidP="002007C7">
      <w:pPr>
        <w:pStyle w:val="2"/>
        <w:rPr>
          <w:lang w:eastAsia="ko-KR"/>
        </w:rPr>
      </w:pPr>
      <w:bookmarkStart w:id="3" w:name="_Toc163202670"/>
      <w:r>
        <w:rPr>
          <w:rFonts w:hint="eastAsia"/>
          <w:lang w:eastAsia="ko-KR"/>
        </w:rPr>
        <w:t>정의</w:t>
      </w:r>
      <w:bookmarkEnd w:id="3"/>
    </w:p>
    <w:p w14:paraId="0B1B4061" w14:textId="71EC0950" w:rsidR="00492A3F" w:rsidRPr="00492A3F" w:rsidRDefault="008C58BA" w:rsidP="00F543B4">
      <w:pPr>
        <w:pStyle w:val="InfoBlue"/>
        <w:rPr>
          <w:lang w:eastAsia="ko-KR"/>
        </w:rPr>
      </w:pPr>
      <w:r>
        <w:rPr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 w:rsidR="00AC7868">
        <w:rPr>
          <w:lang w:eastAsia="ko-KR"/>
        </w:rPr>
        <w:t>QR</w:t>
      </w:r>
      <w:r w:rsidR="00AC7868">
        <w:rPr>
          <w:rFonts w:hint="eastAsia"/>
          <w:lang w:eastAsia="ko-KR"/>
        </w:rPr>
        <w:t>코드를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활용하여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상품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결제가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가능한</w:t>
      </w:r>
      <w:r w:rsidR="00AC7868">
        <w:rPr>
          <w:rFonts w:hint="eastAsia"/>
          <w:lang w:eastAsia="ko-KR"/>
        </w:rPr>
        <w:t xml:space="preserve"> </w:t>
      </w:r>
      <w:r w:rsidR="00AC7868">
        <w:rPr>
          <w:lang w:eastAsia="ko-KR"/>
        </w:rPr>
        <w:t>QR</w:t>
      </w:r>
      <w:r w:rsidR="00AC7868">
        <w:rPr>
          <w:rFonts w:hint="eastAsia"/>
          <w:lang w:eastAsia="ko-KR"/>
        </w:rPr>
        <w:t>코드</w:t>
      </w:r>
      <w:r w:rsidR="00AC7868">
        <w:rPr>
          <w:rFonts w:hint="eastAsia"/>
          <w:lang w:eastAsia="ko-KR"/>
        </w:rPr>
        <w:t xml:space="preserve"> </w:t>
      </w:r>
      <w:r w:rsidR="00AE4DC4">
        <w:rPr>
          <w:rFonts w:hint="eastAsia"/>
          <w:lang w:eastAsia="ko-KR"/>
        </w:rPr>
        <w:t>현장</w:t>
      </w:r>
      <w:r w:rsidR="00AE4DC4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결제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입니다</w:t>
      </w:r>
      <w:r w:rsidR="00AC7868">
        <w:rPr>
          <w:rFonts w:hint="eastAsia"/>
          <w:lang w:eastAsia="ko-KR"/>
        </w:rPr>
        <w:t>.</w:t>
      </w:r>
    </w:p>
    <w:p w14:paraId="2F818F73" w14:textId="54DA7322" w:rsidR="009E0CA4" w:rsidRDefault="00AC7868">
      <w:pPr>
        <w:pStyle w:val="2"/>
      </w:pPr>
      <w:bookmarkStart w:id="4" w:name="_Toc163202671"/>
      <w:r>
        <w:rPr>
          <w:rFonts w:hint="eastAsia"/>
          <w:lang w:eastAsia="ko-KR"/>
        </w:rPr>
        <w:t>사용범위</w:t>
      </w:r>
      <w:bookmarkEnd w:id="4"/>
    </w:p>
    <w:p w14:paraId="1868E9D3" w14:textId="2633BB1E" w:rsidR="009E0CA4" w:rsidRPr="00AC7868" w:rsidRDefault="00F543B4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>제품에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스티커에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붙여서</w:t>
      </w:r>
      <w:r w:rsidR="00AC786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가능한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>면서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가격대가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낮은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매장에서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사용가능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합니다</w:t>
      </w:r>
      <w:r w:rsidR="00AC7868">
        <w:rPr>
          <w:rFonts w:hint="eastAsia"/>
          <w:lang w:eastAsia="ko-KR"/>
        </w:rPr>
        <w:t>.</w:t>
      </w:r>
      <w:r w:rsidR="00AC7868" w:rsidRPr="002007C7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예를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들면</w:t>
      </w:r>
      <w:r w:rsidR="00AC7868">
        <w:rPr>
          <w:rFonts w:hint="eastAsia"/>
          <w:lang w:eastAsia="ko-KR"/>
        </w:rPr>
        <w:t xml:space="preserve"> </w:t>
      </w:r>
      <w:proofErr w:type="spellStart"/>
      <w:r w:rsidR="00AC7868">
        <w:rPr>
          <w:rFonts w:hint="eastAsia"/>
          <w:lang w:eastAsia="ko-KR"/>
        </w:rPr>
        <w:t>다이소</w:t>
      </w:r>
      <w:proofErr w:type="spellEnd"/>
      <w:r w:rsidR="00AC7868">
        <w:rPr>
          <w:rFonts w:hint="eastAsia"/>
          <w:lang w:eastAsia="ko-KR"/>
        </w:rPr>
        <w:t xml:space="preserve">, </w:t>
      </w:r>
      <w:r w:rsidR="00AC7868">
        <w:rPr>
          <w:rFonts w:hint="eastAsia"/>
          <w:lang w:eastAsia="ko-KR"/>
        </w:rPr>
        <w:t>편의점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등이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있습니다</w:t>
      </w:r>
      <w:r w:rsidR="00AC7868">
        <w:rPr>
          <w:rFonts w:hint="eastAsia"/>
          <w:lang w:eastAsia="ko-KR"/>
        </w:rPr>
        <w:t>.</w:t>
      </w:r>
    </w:p>
    <w:p w14:paraId="605B0623" w14:textId="0786B46C" w:rsidR="007F7B0A" w:rsidRDefault="007F7B0A" w:rsidP="007F7B0A">
      <w:pPr>
        <w:pStyle w:val="2"/>
        <w:rPr>
          <w:lang w:eastAsia="ko-KR"/>
        </w:rPr>
      </w:pPr>
      <w:bookmarkStart w:id="5" w:name="_Toc163202672"/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bookmarkEnd w:id="5"/>
    </w:p>
    <w:p w14:paraId="66F81E04" w14:textId="734F8ADE" w:rsidR="007F7B0A" w:rsidRDefault="007F7B0A" w:rsidP="007F7B0A">
      <w:pPr>
        <w:pStyle w:val="InfoBlue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다이소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편의점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셀프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PAYBOOC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5138899" w14:textId="755963C4" w:rsidR="006371B2" w:rsidRDefault="007F7B0A" w:rsidP="0074192D">
      <w:pPr>
        <w:pStyle w:val="2"/>
      </w:pPr>
      <w:bookmarkStart w:id="6" w:name="_Toc163202673"/>
      <w:r>
        <w:rPr>
          <w:rFonts w:hint="eastAsia"/>
          <w:lang w:eastAsia="ko-KR"/>
        </w:rPr>
        <w:t>참고문헌</w:t>
      </w:r>
      <w:bookmarkEnd w:id="6"/>
    </w:p>
    <w:p w14:paraId="696C2B00" w14:textId="30F36227" w:rsidR="006371B2" w:rsidRDefault="004345B6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 </w:t>
      </w:r>
      <w:hyperlink r:id="rId10" w:anchor="introduce" w:history="1">
        <w:r w:rsidR="0088186D" w:rsidRPr="0088186D">
          <w:rPr>
            <w:rStyle w:val="ae"/>
            <w:lang w:eastAsia="ko-KR"/>
          </w:rPr>
          <w:t>BootPay</w:t>
        </w:r>
      </w:hyperlink>
    </w:p>
    <w:p w14:paraId="75BA7B89" w14:textId="7D543DB4" w:rsidR="006371B2" w:rsidRDefault="00677DB2" w:rsidP="00F543B4">
      <w:pPr>
        <w:pStyle w:val="InfoBlue"/>
        <w:rPr>
          <w:lang w:eastAsia="ko-KR"/>
        </w:rPr>
      </w:pPr>
      <w:hyperlink r:id="rId11" w:history="1">
        <w:r w:rsidR="00D20A99" w:rsidRPr="002E20A0">
          <w:rPr>
            <w:rStyle w:val="ae"/>
            <w:rFonts w:hint="eastAsia"/>
            <w:lang w:eastAsia="ko-KR"/>
          </w:rPr>
          <w:t xml:space="preserve">Zxing </w:t>
        </w:r>
        <w:r w:rsidR="00D20A99" w:rsidRPr="002E20A0">
          <w:rPr>
            <w:rStyle w:val="ae"/>
            <w:rFonts w:hint="eastAsia"/>
            <w:lang w:eastAsia="ko-KR"/>
          </w:rPr>
          <w:t>라이브러리</w:t>
        </w:r>
      </w:hyperlink>
    </w:p>
    <w:p w14:paraId="1487C379" w14:textId="4DD5B452" w:rsidR="007F7B0A" w:rsidRDefault="00677DB2" w:rsidP="00F543B4">
      <w:pPr>
        <w:pStyle w:val="InfoBlue"/>
        <w:rPr>
          <w:lang w:eastAsia="ko-KR"/>
        </w:rPr>
      </w:pPr>
      <w:hyperlink r:id="rId12" w:history="1">
        <w:r w:rsidR="007F7B0A" w:rsidRPr="006B2E3A">
          <w:rPr>
            <w:rStyle w:val="ae"/>
            <w:rFonts w:hint="eastAsia"/>
            <w:lang w:eastAsia="ko-KR"/>
          </w:rPr>
          <w:t>Firebase</w:t>
        </w:r>
      </w:hyperlink>
    </w:p>
    <w:p w14:paraId="41B65D6F" w14:textId="77777777" w:rsidR="00F4247A" w:rsidRPr="00F4247A" w:rsidRDefault="00677DB2" w:rsidP="006371B2">
      <w:pPr>
        <w:pStyle w:val="InfoBlue"/>
        <w:rPr>
          <w:rStyle w:val="ae"/>
          <w:u w:val="none"/>
          <w:lang w:eastAsia="ko-KR"/>
        </w:rPr>
      </w:pPr>
      <w:hyperlink r:id="rId13" w:history="1">
        <w:r w:rsidR="007F7B0A" w:rsidRPr="007F7B0A">
          <w:rPr>
            <w:rStyle w:val="ae"/>
            <w:rFonts w:hint="eastAsia"/>
            <w:lang w:eastAsia="ko-KR"/>
          </w:rPr>
          <w:t>글래스모피즘</w:t>
        </w:r>
      </w:hyperlink>
    </w:p>
    <w:p w14:paraId="65F0D3F5" w14:textId="77777777" w:rsidR="00F4247A" w:rsidRDefault="00F4247A" w:rsidP="006371B2">
      <w:pPr>
        <w:pStyle w:val="InfoBlue"/>
        <w:rPr>
          <w:lang w:eastAsia="ko-KR"/>
        </w:rPr>
      </w:pPr>
      <w:hyperlink r:id="rId14" w:history="1">
        <w:r w:rsidRPr="00F4247A">
          <w:rPr>
            <w:rStyle w:val="ae"/>
            <w:lang w:eastAsia="ko-KR"/>
          </w:rPr>
          <w:t>Flexbox-layout</w:t>
        </w:r>
      </w:hyperlink>
    </w:p>
    <w:p w14:paraId="6B3F2AF8" w14:textId="77777777" w:rsidR="00A33F02" w:rsidRDefault="00A33F02" w:rsidP="006371B2">
      <w:pPr>
        <w:pStyle w:val="InfoBlue"/>
        <w:rPr>
          <w:lang w:eastAsia="ko-KR"/>
        </w:rPr>
      </w:pPr>
      <w:hyperlink r:id="rId15" w:history="1">
        <w:r w:rsidRPr="00A33F02">
          <w:rPr>
            <w:rStyle w:val="ae"/>
            <w:lang w:eastAsia="ko-KR"/>
          </w:rPr>
          <w:t>뉴모</w:t>
        </w:r>
        <w:r w:rsidRPr="00A33F02">
          <w:rPr>
            <w:rStyle w:val="ae"/>
            <w:lang w:eastAsia="ko-KR"/>
          </w:rPr>
          <w:t>피</w:t>
        </w:r>
        <w:r w:rsidRPr="00A33F02">
          <w:rPr>
            <w:rStyle w:val="ae"/>
            <w:lang w:eastAsia="ko-KR"/>
          </w:rPr>
          <w:t>즘</w:t>
        </w:r>
      </w:hyperlink>
    </w:p>
    <w:p w14:paraId="39D7C129" w14:textId="52E92184" w:rsidR="006371B2" w:rsidRPr="006371B2" w:rsidRDefault="00A33F02" w:rsidP="006371B2">
      <w:pPr>
        <w:pStyle w:val="InfoBlue"/>
        <w:rPr>
          <w:lang w:eastAsia="ko-KR"/>
        </w:rPr>
      </w:pPr>
      <w:hyperlink r:id="rId16" w:history="1">
        <w:r w:rsidRPr="00A33F02">
          <w:rPr>
            <w:rStyle w:val="ae"/>
            <w:lang w:eastAsia="ko-KR"/>
          </w:rPr>
          <w:t>glide</w:t>
        </w:r>
      </w:hyperlink>
      <w:r w:rsidR="006371B2">
        <w:rPr>
          <w:lang w:eastAsia="ko-KR"/>
        </w:rPr>
        <w:br/>
      </w:r>
    </w:p>
    <w:p w14:paraId="56238CBB" w14:textId="1A04E9FE" w:rsidR="009E0CA4" w:rsidRDefault="006371B2">
      <w:pPr>
        <w:pStyle w:val="1"/>
        <w:rPr>
          <w:lang w:eastAsia="ko-KR"/>
        </w:rPr>
      </w:pPr>
      <w:bookmarkStart w:id="7" w:name="_Toc163202674"/>
      <w:r>
        <w:rPr>
          <w:rFonts w:hint="eastAsia"/>
          <w:lang w:eastAsia="ko-KR"/>
        </w:rPr>
        <w:t>프로젝트</w:t>
      </w:r>
      <w:bookmarkEnd w:id="7"/>
      <w:r w:rsidR="009E0CA4">
        <w:rPr>
          <w:lang w:eastAsia="ko-KR"/>
        </w:rPr>
        <w:t xml:space="preserve"> </w:t>
      </w:r>
    </w:p>
    <w:p w14:paraId="4E51F47D" w14:textId="6CF54418" w:rsidR="006371B2" w:rsidRDefault="006371B2" w:rsidP="006371B2">
      <w:pPr>
        <w:pStyle w:val="2"/>
        <w:rPr>
          <w:lang w:eastAsia="ko-KR"/>
        </w:rPr>
      </w:pPr>
      <w:bookmarkStart w:id="8" w:name="_Toc163202675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8"/>
    </w:p>
    <w:p w14:paraId="45F2A278" w14:textId="42DC3D4B" w:rsidR="006371B2" w:rsidRDefault="006371B2" w:rsidP="000D2A14">
      <w:pPr>
        <w:pStyle w:val="InfoBlue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고객의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위치로부터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가장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가까운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매장의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위치정보를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있으며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재고현황을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2186413B" w14:textId="6FB9D101" w:rsidR="006371B2" w:rsidRDefault="006371B2" w:rsidP="000D2A14">
      <w:pPr>
        <w:pStyle w:val="InfoBlue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 w:rsidR="000D2A1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쉽게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말해</w:t>
      </w:r>
      <w:r w:rsidR="000D6E81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절반은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카메라화면이고</w:t>
      </w:r>
      <w:proofErr w:type="spellEnd"/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나머지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절반은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현재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사용중인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결제시스템인</w:t>
      </w:r>
      <w:r w:rsidR="000D6E81">
        <w:rPr>
          <w:rFonts w:hint="eastAsia"/>
          <w:lang w:eastAsia="ko-KR"/>
        </w:rPr>
        <w:t xml:space="preserve"> </w:t>
      </w:r>
      <w:proofErr w:type="spellStart"/>
      <w:r w:rsidR="000D6E81">
        <w:rPr>
          <w:rFonts w:hint="eastAsia"/>
          <w:lang w:eastAsia="ko-KR"/>
        </w:rPr>
        <w:t>포스기</w:t>
      </w:r>
      <w:proofErr w:type="spellEnd"/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입니다</w:t>
      </w:r>
      <w:r w:rsidR="000D6E81">
        <w:rPr>
          <w:rFonts w:hint="eastAsia"/>
          <w:lang w:eastAsia="ko-KR"/>
        </w:rPr>
        <w:t xml:space="preserve">. </w:t>
      </w:r>
      <w:r w:rsidR="000D6E81">
        <w:rPr>
          <w:rFonts w:hint="eastAsia"/>
          <w:lang w:eastAsia="ko-KR"/>
        </w:rPr>
        <w:t>결제된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후에는</w:t>
      </w:r>
      <w:r w:rsidR="000D6E81">
        <w:rPr>
          <w:rFonts w:hint="eastAsia"/>
          <w:lang w:eastAsia="ko-KR"/>
        </w:rPr>
        <w:t xml:space="preserve"> My Page </w:t>
      </w:r>
      <w:r w:rsidR="000D6E81">
        <w:rPr>
          <w:rFonts w:hint="eastAsia"/>
          <w:lang w:eastAsia="ko-KR"/>
        </w:rPr>
        <w:t>에서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결제내역까지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279F6BD9" w14:textId="5DC18348" w:rsidR="000D2A14" w:rsidRDefault="000D2A14" w:rsidP="006371B2">
      <w:pPr>
        <w:pStyle w:val="InfoBlue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</w:p>
    <w:p w14:paraId="6C228D97" w14:textId="2253F518" w:rsidR="006371B2" w:rsidRDefault="006371B2" w:rsidP="006371B2">
      <w:pPr>
        <w:pStyle w:val="InfoBlue"/>
        <w:rPr>
          <w:lang w:eastAsia="ko-KR"/>
        </w:rPr>
      </w:pPr>
      <w:r>
        <w:rPr>
          <w:rFonts w:hint="eastAsia"/>
          <w:lang w:eastAsia="ko-KR"/>
        </w:rPr>
        <w:t>관리자의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회원의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탈퇴</w:t>
      </w:r>
      <w:r w:rsidR="000D2A14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처리가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가능하고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최근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애플리케이션에서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내역</w:t>
      </w:r>
      <w:r w:rsidR="002F5514">
        <w:rPr>
          <w:rFonts w:hint="eastAsia"/>
          <w:lang w:eastAsia="ko-KR"/>
        </w:rPr>
        <w:t xml:space="preserve"> </w:t>
      </w:r>
      <w:r w:rsidR="002F5514">
        <w:rPr>
          <w:rFonts w:hint="eastAsia"/>
          <w:lang w:eastAsia="ko-KR"/>
        </w:rPr>
        <w:t>전체를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취소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요청이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들어오면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회원</w:t>
      </w:r>
      <w:r w:rsidR="000D6E81">
        <w:rPr>
          <w:rFonts w:hint="eastAsia"/>
          <w:lang w:eastAsia="ko-KR"/>
        </w:rPr>
        <w:t>ID</w:t>
      </w:r>
      <w:r w:rsidR="000D6E81">
        <w:rPr>
          <w:rFonts w:hint="eastAsia"/>
          <w:lang w:eastAsia="ko-KR"/>
        </w:rPr>
        <w:t>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검색하여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해당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취소할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있습니다</w:t>
      </w:r>
      <w:r w:rsidR="000D6E81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또한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상품데이터를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등록</w:t>
      </w:r>
      <w:r w:rsidR="000D6E81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삭제가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가능하여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상품을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관리할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041D08B0" w14:textId="77777777" w:rsidR="006371B2" w:rsidRPr="000D6E81" w:rsidRDefault="006371B2" w:rsidP="006371B2">
      <w:pPr>
        <w:rPr>
          <w:lang w:eastAsia="ko-KR"/>
        </w:rPr>
      </w:pPr>
    </w:p>
    <w:p w14:paraId="502639AC" w14:textId="13D348C7" w:rsidR="00B97C6E" w:rsidRDefault="00B97C6E">
      <w:pPr>
        <w:pStyle w:val="2"/>
        <w:rPr>
          <w:lang w:eastAsia="ko-KR"/>
        </w:rPr>
      </w:pPr>
      <w:bookmarkStart w:id="9" w:name="_Toc163202676"/>
      <w:r>
        <w:rPr>
          <w:rFonts w:hint="eastAsia"/>
          <w:lang w:eastAsia="ko-KR"/>
        </w:rPr>
        <w:t>개발환경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bookmarkEnd w:id="9"/>
    </w:p>
    <w:p w14:paraId="6957641B" w14:textId="65C54B1B" w:rsidR="00B97C6E" w:rsidRDefault="00B97C6E" w:rsidP="00B97C6E">
      <w:pPr>
        <w:pStyle w:val="InfoBlue"/>
        <w:rPr>
          <w:lang w:eastAsia="ko-KR"/>
        </w:rPr>
      </w:pPr>
      <w:proofErr w:type="gramStart"/>
      <w:r>
        <w:rPr>
          <w:rFonts w:hint="eastAsia"/>
          <w:lang w:eastAsia="ko-KR"/>
        </w:rPr>
        <w:t>개발환경</w:t>
      </w:r>
      <w:r>
        <w:rPr>
          <w:rFonts w:hint="eastAsia"/>
          <w:lang w:eastAsia="ko-KR"/>
        </w:rPr>
        <w:t xml:space="preserve">  :</w:t>
      </w:r>
      <w:proofErr w:type="gramEnd"/>
      <w:r>
        <w:rPr>
          <w:rFonts w:hint="eastAsia"/>
          <w:lang w:eastAsia="ko-KR"/>
        </w:rPr>
        <w:t xml:space="preserve"> Android Studio</w:t>
      </w:r>
    </w:p>
    <w:p w14:paraId="26A1CFEB" w14:textId="2D34255E" w:rsidR="00B97C6E" w:rsidRDefault="00B97C6E" w:rsidP="00B97C6E">
      <w:pPr>
        <w:pStyle w:val="InfoBlue"/>
        <w:rPr>
          <w:lang w:eastAsia="ko-KR"/>
        </w:rPr>
      </w:pP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Java, </w:t>
      </w:r>
      <w:proofErr w:type="spellStart"/>
      <w:r>
        <w:rPr>
          <w:rFonts w:hint="eastAsia"/>
          <w:lang w:eastAsia="ko-KR"/>
        </w:rPr>
        <w:t>Figma</w:t>
      </w:r>
      <w:proofErr w:type="spellEnd"/>
      <w:r>
        <w:rPr>
          <w:rFonts w:hint="eastAsia"/>
          <w:lang w:eastAsia="ko-KR"/>
        </w:rPr>
        <w:t xml:space="preserve">, Photoshop, </w:t>
      </w:r>
      <w:r w:rsidR="002F4806">
        <w:rPr>
          <w:rFonts w:hint="eastAsia"/>
          <w:lang w:eastAsia="ko-KR"/>
        </w:rPr>
        <w:t>Firebase</w:t>
      </w:r>
    </w:p>
    <w:p w14:paraId="13993061" w14:textId="77777777" w:rsidR="00B97C6E" w:rsidRPr="00B97C6E" w:rsidRDefault="00B97C6E" w:rsidP="00B97C6E">
      <w:pPr>
        <w:rPr>
          <w:lang w:eastAsia="ko-KR"/>
        </w:rPr>
      </w:pPr>
    </w:p>
    <w:p w14:paraId="2CDAC032" w14:textId="13D0A4C0" w:rsidR="009E0CA4" w:rsidRDefault="006371B2">
      <w:pPr>
        <w:pStyle w:val="2"/>
        <w:rPr>
          <w:lang w:eastAsia="ko-KR"/>
        </w:rPr>
      </w:pPr>
      <w:bookmarkStart w:id="10" w:name="_Toc163202677"/>
      <w:r>
        <w:rPr>
          <w:rFonts w:hint="eastAsia"/>
          <w:lang w:eastAsia="ko-KR"/>
        </w:rPr>
        <w:t>담당업무</w:t>
      </w:r>
      <w:bookmarkEnd w:id="10"/>
    </w:p>
    <w:p w14:paraId="6B2790E2" w14:textId="2F2B4CB8" w:rsidR="00471FD0" w:rsidRDefault="00473661" w:rsidP="004D726B">
      <w:pPr>
        <w:pStyle w:val="InfoBlue"/>
        <w:rPr>
          <w:lang w:eastAsia="ko-KR"/>
        </w:rPr>
      </w:pPr>
      <w:r>
        <w:rPr>
          <w:rFonts w:hint="eastAsia"/>
          <w:lang w:eastAsia="ko-KR"/>
        </w:rPr>
        <w:t>이정민</w:t>
      </w:r>
      <w:r w:rsidR="00AC0FD5">
        <w:rPr>
          <w:rFonts w:hint="eastAsia"/>
          <w:lang w:eastAsia="ko-KR"/>
        </w:rPr>
        <w:t xml:space="preserve"> </w:t>
      </w:r>
      <w:r w:rsidR="004D726B">
        <w:rPr>
          <w:rFonts w:hint="eastAsia"/>
          <w:lang w:eastAsia="ko-KR"/>
        </w:rPr>
        <w:t xml:space="preserve"> (</w:t>
      </w:r>
      <w:r w:rsidR="004D726B">
        <w:rPr>
          <w:rFonts w:hint="eastAsia"/>
          <w:lang w:eastAsia="ko-KR"/>
        </w:rPr>
        <w:t>팀장</w:t>
      </w:r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및</w:t>
      </w:r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프론트</w:t>
      </w:r>
      <w:r w:rsidR="007052BE">
        <w:rPr>
          <w:rFonts w:hint="eastAsia"/>
          <w:lang w:eastAsia="ko-KR"/>
        </w:rPr>
        <w:t xml:space="preserve"> </w:t>
      </w:r>
      <w:proofErr w:type="spellStart"/>
      <w:r w:rsidR="00AC0FD5">
        <w:rPr>
          <w:rFonts w:hint="eastAsia"/>
          <w:lang w:eastAsia="ko-KR"/>
        </w:rPr>
        <w:t>엔드</w:t>
      </w:r>
      <w:proofErr w:type="spellEnd"/>
      <w:r w:rsidR="00AC0FD5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4D726B">
        <w:rPr>
          <w:rFonts w:hint="eastAsia"/>
          <w:lang w:eastAsia="ko-KR"/>
        </w:rPr>
        <w:t>)</w:t>
      </w:r>
    </w:p>
    <w:p w14:paraId="3345E831" w14:textId="7FC0ADA0" w:rsidR="001A5B36" w:rsidRPr="001A5B36" w:rsidRDefault="00865462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 w:rsidR="00473661">
        <w:rPr>
          <w:rFonts w:hint="eastAsia"/>
          <w:lang w:eastAsia="ko-KR"/>
        </w:rPr>
        <w:t>설계</w:t>
      </w:r>
      <w:r w:rsidR="00473661">
        <w:rPr>
          <w:rFonts w:hint="eastAsia"/>
          <w:lang w:eastAsia="ko-KR"/>
        </w:rPr>
        <w:t xml:space="preserve"> </w:t>
      </w:r>
      <w:r w:rsidR="00473661">
        <w:rPr>
          <w:rFonts w:hint="eastAsia"/>
          <w:lang w:eastAsia="ko-KR"/>
        </w:rPr>
        <w:t>및</w:t>
      </w:r>
      <w:r w:rsidR="00473661">
        <w:rPr>
          <w:rFonts w:hint="eastAsia"/>
          <w:lang w:eastAsia="ko-KR"/>
        </w:rPr>
        <w:t xml:space="preserve"> </w:t>
      </w:r>
      <w:r w:rsidR="00473661">
        <w:rPr>
          <w:rFonts w:hint="eastAsia"/>
          <w:lang w:eastAsia="ko-KR"/>
        </w:rPr>
        <w:t>디자인</w:t>
      </w:r>
      <w:r w:rsidR="00473661">
        <w:rPr>
          <w:rFonts w:hint="eastAsia"/>
          <w:lang w:eastAsia="ko-KR"/>
        </w:rPr>
        <w:t>,</w:t>
      </w:r>
      <w:r w:rsidR="00473661">
        <w:rPr>
          <w:lang w:eastAsia="ko-KR"/>
        </w:rPr>
        <w:t xml:space="preserve"> </w:t>
      </w:r>
      <w:r w:rsidR="00473661">
        <w:rPr>
          <w:rFonts w:hint="eastAsia"/>
          <w:lang w:eastAsia="ko-KR"/>
        </w:rPr>
        <w:t>구현</w:t>
      </w:r>
      <w:r w:rsidR="001A5B36">
        <w:rPr>
          <w:lang w:eastAsia="ko-KR"/>
        </w:rPr>
        <w:br/>
        <w:t xml:space="preserve">- </w:t>
      </w:r>
      <w:r w:rsidR="00764EDD">
        <w:rPr>
          <w:rFonts w:hint="eastAsia"/>
          <w:lang w:eastAsia="ko-KR"/>
        </w:rPr>
        <w:t>홈</w:t>
      </w:r>
      <w:r w:rsidR="00764EDD">
        <w:rPr>
          <w:rFonts w:hint="eastAsia"/>
          <w:lang w:eastAsia="ko-KR"/>
        </w:rPr>
        <w:t xml:space="preserve"> </w:t>
      </w:r>
      <w:r w:rsidR="001A5B36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>-</w:t>
      </w:r>
      <w:r w:rsidR="00764EDD">
        <w:rPr>
          <w:lang w:eastAsia="ko-KR"/>
        </w:rPr>
        <w:t xml:space="preserve"> </w:t>
      </w:r>
      <w:r w:rsidR="00764EDD">
        <w:rPr>
          <w:rFonts w:hint="eastAsia"/>
          <w:lang w:eastAsia="ko-KR"/>
        </w:rPr>
        <w:t>회원정보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 xml:space="preserve">- </w:t>
      </w:r>
      <w:r w:rsidR="00764EDD">
        <w:rPr>
          <w:rFonts w:hint="eastAsia"/>
          <w:lang w:eastAsia="ko-KR"/>
        </w:rPr>
        <w:t>회원가입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  <w:t xml:space="preserve">- </w:t>
      </w:r>
      <w:r w:rsidR="00764EDD">
        <w:rPr>
          <w:rFonts w:hint="eastAsia"/>
          <w:lang w:eastAsia="ko-KR"/>
        </w:rPr>
        <w:t>상품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 xml:space="preserve">- </w:t>
      </w:r>
      <w:r w:rsidR="00764EDD">
        <w:rPr>
          <w:rFonts w:hint="eastAsia"/>
          <w:lang w:eastAsia="ko-KR"/>
        </w:rPr>
        <w:t>결제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성공</w:t>
      </w:r>
      <w:r w:rsidR="00764EDD">
        <w:rPr>
          <w:rFonts w:hint="eastAsia"/>
          <w:lang w:eastAsia="ko-KR"/>
        </w:rPr>
        <w:t>/</w:t>
      </w:r>
      <w:r w:rsidR="00764EDD">
        <w:rPr>
          <w:rFonts w:hint="eastAsia"/>
          <w:lang w:eastAsia="ko-KR"/>
        </w:rPr>
        <w:t>실패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및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에러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D0349B">
        <w:rPr>
          <w:lang w:eastAsia="ko-KR"/>
        </w:rPr>
        <w:br/>
      </w:r>
      <w:r w:rsidR="00D0349B">
        <w:rPr>
          <w:rFonts w:hint="eastAsia"/>
          <w:lang w:eastAsia="ko-KR"/>
        </w:rPr>
        <w:t xml:space="preserve">- </w:t>
      </w:r>
      <w:r w:rsidR="00D0349B">
        <w:rPr>
          <w:rFonts w:hint="eastAsia"/>
          <w:lang w:eastAsia="ko-KR"/>
        </w:rPr>
        <w:t>추가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관리자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관리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페이</w:t>
      </w:r>
      <w:r w:rsidR="008C58BA">
        <w:rPr>
          <w:rFonts w:hint="eastAsia"/>
          <w:lang w:eastAsia="ko-KR"/>
        </w:rPr>
        <w:t>지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및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등록</w:t>
      </w:r>
      <w:r w:rsidR="008C58BA">
        <w:rPr>
          <w:rFonts w:hint="eastAsia"/>
          <w:lang w:eastAsia="ko-KR"/>
        </w:rPr>
        <w:t xml:space="preserve">, </w:t>
      </w:r>
      <w:r w:rsidR="008C58BA">
        <w:rPr>
          <w:rFonts w:hint="eastAsia"/>
          <w:lang w:eastAsia="ko-KR"/>
        </w:rPr>
        <w:t>수정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페이지</w:t>
      </w:r>
    </w:p>
    <w:p w14:paraId="192197CD" w14:textId="030CB432" w:rsidR="005B6212" w:rsidRDefault="005B6212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BE97EAA" w14:textId="7C09A591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추천상품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F9E1054" w14:textId="162D6B2E" w:rsidR="002165C5" w:rsidRDefault="002165C5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947FCC1" w14:textId="5E5FE341" w:rsidR="007052BE" w:rsidRDefault="00471FD0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lang w:eastAsia="ko-KR"/>
        </w:rPr>
        <w:t>My</w:t>
      </w:r>
      <w:r w:rsidR="00865462">
        <w:rPr>
          <w:rFonts w:hint="eastAsia"/>
          <w:lang w:eastAsia="ko-KR"/>
        </w:rPr>
        <w:t xml:space="preserve"> </w:t>
      </w:r>
      <w:r>
        <w:rPr>
          <w:lang w:eastAsia="ko-KR"/>
        </w:rPr>
        <w:t>Page</w:t>
      </w:r>
      <w:r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각종</w:t>
      </w:r>
      <w:r w:rsidR="007052B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2A58E907" w14:textId="7CE5342A" w:rsidR="007052BE" w:rsidRDefault="007052BE" w:rsidP="007052BE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임성준</w:t>
      </w:r>
      <w:r w:rsidR="00AC0FD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프론트</w:t>
      </w:r>
      <w:r w:rsidR="00AC0FD5">
        <w:rPr>
          <w:rFonts w:hint="eastAsia"/>
          <w:lang w:eastAsia="ko-KR"/>
        </w:rPr>
        <w:t>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)</w:t>
      </w:r>
    </w:p>
    <w:p w14:paraId="2FF08550" w14:textId="77777777" w:rsidR="007052BE" w:rsidRPr="00764EDD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</w:t>
      </w:r>
      <w:r>
        <w:rPr>
          <w:rFonts w:hint="eastAsia"/>
          <w:lang w:eastAsia="ko-KR"/>
        </w:rPr>
        <w:t xml:space="preserve"> </w:t>
      </w:r>
    </w:p>
    <w:p w14:paraId="39372AC0" w14:textId="22BF9C3F" w:rsid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F4247A">
        <w:rPr>
          <w:lang w:eastAsia="ko-KR"/>
        </w:rPr>
        <w:br/>
      </w:r>
      <w:r w:rsidR="00F4247A">
        <w:rPr>
          <w:rFonts w:hint="eastAsia"/>
          <w:lang w:eastAsia="ko-KR"/>
        </w:rPr>
        <w:t xml:space="preserve">- </w:t>
      </w:r>
      <w:r w:rsidR="00F4247A">
        <w:rPr>
          <w:rFonts w:hint="eastAsia"/>
          <w:lang w:eastAsia="ko-KR"/>
        </w:rPr>
        <w:t>상품등록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폼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F4247A">
        <w:rPr>
          <w:lang w:eastAsia="ko-KR"/>
        </w:rPr>
        <w:br/>
      </w:r>
      <w:r w:rsidR="00F4247A">
        <w:rPr>
          <w:rFonts w:hint="eastAsia"/>
          <w:lang w:eastAsia="ko-KR"/>
        </w:rPr>
        <w:t xml:space="preserve">- </w:t>
      </w:r>
      <w:r w:rsidR="00F4247A">
        <w:rPr>
          <w:rFonts w:hint="eastAsia"/>
          <w:lang w:eastAsia="ko-KR"/>
        </w:rPr>
        <w:t>관리자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메인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결제</w:t>
      </w:r>
      <w:r w:rsidR="00F424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F4247A">
        <w:rPr>
          <w:lang w:eastAsia="ko-KR"/>
        </w:rPr>
        <w:br/>
      </w:r>
      <w:r w:rsidR="00F4247A">
        <w:rPr>
          <w:rFonts w:hint="eastAsia"/>
          <w:lang w:eastAsia="ko-KR"/>
        </w:rPr>
        <w:t xml:space="preserve">- </w:t>
      </w:r>
      <w:r w:rsidR="002165C5">
        <w:rPr>
          <w:rFonts w:hint="eastAsia"/>
          <w:lang w:eastAsia="ko-KR"/>
        </w:rPr>
        <w:t>탈퇴요청현황</w:t>
      </w:r>
      <w:r w:rsidR="002165C5">
        <w:rPr>
          <w:rFonts w:hint="eastAsia"/>
          <w:lang w:eastAsia="ko-KR"/>
        </w:rPr>
        <w:t xml:space="preserve"> </w:t>
      </w:r>
      <w:r w:rsidR="002165C5">
        <w:rPr>
          <w:rFonts w:hint="eastAsia"/>
          <w:lang w:eastAsia="ko-KR"/>
        </w:rPr>
        <w:t>페이지</w:t>
      </w:r>
    </w:p>
    <w:p w14:paraId="19E9A841" w14:textId="53925089" w:rsidR="002165C5" w:rsidRDefault="007052BE" w:rsidP="002165C5">
      <w:pPr>
        <w:pStyle w:val="InfoBlue"/>
        <w:numPr>
          <w:ilvl w:val="1"/>
          <w:numId w:val="28"/>
        </w:num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24CFC3B" w14:textId="133601A4" w:rsidR="005F2001" w:rsidRDefault="005F2001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회원관리</w:t>
      </w:r>
      <w:r>
        <w:rPr>
          <w:rFonts w:hint="eastAsia"/>
          <w:lang w:eastAsia="ko-KR"/>
        </w:rPr>
        <w:t xml:space="preserve"> </w:t>
      </w:r>
      <w:r w:rsidR="005B6212">
        <w:rPr>
          <w:rFonts w:hint="eastAsia"/>
          <w:lang w:eastAsia="ko-KR"/>
        </w:rPr>
        <w:t>페이지</w:t>
      </w:r>
      <w:r w:rsidR="005B6212">
        <w:rPr>
          <w:rFonts w:hint="eastAsia"/>
          <w:lang w:eastAsia="ko-KR"/>
        </w:rPr>
        <w:t xml:space="preserve"> </w:t>
      </w:r>
      <w:r w:rsidR="005B6212">
        <w:rPr>
          <w:rFonts w:hint="eastAsia"/>
          <w:lang w:eastAsia="ko-KR"/>
        </w:rPr>
        <w:t>기능</w:t>
      </w:r>
      <w:r w:rsidR="00314DE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995671B" w14:textId="16388B84" w:rsid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BDD0D6D" w14:textId="438B5289" w:rsidR="007052BE" w:rsidRP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F0B4BD1" w14:textId="34981E94" w:rsidR="002165C5" w:rsidRDefault="00471FD0" w:rsidP="002165C5">
      <w:pPr>
        <w:pStyle w:val="InfoBlue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이석재</w:t>
      </w:r>
      <w:r w:rsidR="004D726B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 xml:space="preserve"> </w:t>
      </w:r>
      <w:r w:rsidR="004D726B">
        <w:rPr>
          <w:rFonts w:hint="eastAsia"/>
          <w:lang w:eastAsia="ko-KR"/>
        </w:rPr>
        <w:t>(</w:t>
      </w:r>
      <w:r w:rsidR="004D726B">
        <w:rPr>
          <w:rFonts w:hint="eastAsia"/>
          <w:lang w:eastAsia="ko-KR"/>
        </w:rPr>
        <w:t>메인</w:t>
      </w:r>
      <w:r w:rsidR="004D726B">
        <w:rPr>
          <w:rFonts w:hint="eastAsia"/>
          <w:lang w:eastAsia="ko-KR"/>
        </w:rPr>
        <w:t xml:space="preserve"> </w:t>
      </w:r>
      <w:proofErr w:type="spellStart"/>
      <w:r w:rsidR="007052BE">
        <w:rPr>
          <w:rFonts w:hint="eastAsia"/>
          <w:lang w:eastAsia="ko-KR"/>
        </w:rPr>
        <w:t>백엔드</w:t>
      </w:r>
      <w:proofErr w:type="spellEnd"/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4D726B">
        <w:rPr>
          <w:rFonts w:hint="eastAsia"/>
          <w:lang w:eastAsia="ko-KR"/>
        </w:rPr>
        <w:t>)</w:t>
      </w:r>
    </w:p>
    <w:p w14:paraId="2ADA6881" w14:textId="64BA02D3" w:rsidR="00D0349B" w:rsidRPr="00D0349B" w:rsidRDefault="00471FD0" w:rsidP="00D0349B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C79F762" w14:textId="1B53B859" w:rsidR="00471FD0" w:rsidRDefault="002165C5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사용자</w:t>
      </w:r>
      <w:r w:rsidR="00471FD0">
        <w:rPr>
          <w:rFonts w:hint="eastAsia"/>
          <w:lang w:eastAsia="ko-KR"/>
        </w:rPr>
        <w:t xml:space="preserve"> </w:t>
      </w:r>
      <w:r w:rsidR="00471FD0">
        <w:rPr>
          <w:rFonts w:hint="eastAsia"/>
          <w:lang w:eastAsia="ko-KR"/>
        </w:rPr>
        <w:t>데이터베이스</w:t>
      </w:r>
      <w:r w:rsidR="00471FD0">
        <w:rPr>
          <w:rFonts w:hint="eastAsia"/>
          <w:lang w:eastAsia="ko-KR"/>
        </w:rPr>
        <w:t xml:space="preserve"> </w:t>
      </w:r>
      <w:r w:rsidR="00471FD0">
        <w:rPr>
          <w:rFonts w:hint="eastAsia"/>
          <w:lang w:eastAsia="ko-KR"/>
        </w:rPr>
        <w:t>구축</w:t>
      </w:r>
    </w:p>
    <w:p w14:paraId="1F89679A" w14:textId="77777777" w:rsidR="00D0349B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02BC4A3C" w14:textId="0E37C941" w:rsidR="004E2A5E" w:rsidRDefault="004E2A5E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 w:rsidR="00023D21">
        <w:rPr>
          <w:rFonts w:hint="eastAsia"/>
          <w:lang w:eastAsia="ko-KR"/>
        </w:rPr>
        <w:t>/</w:t>
      </w:r>
      <w:r w:rsidR="00023D21">
        <w:rPr>
          <w:rFonts w:hint="eastAsia"/>
          <w:lang w:eastAsia="ko-KR"/>
        </w:rPr>
        <w:t>차감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2F6C11A7" w14:textId="431FFAE5" w:rsidR="002165C5" w:rsidRDefault="002165C5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69AFF21E" w14:textId="7AE146F5" w:rsidR="0047398C" w:rsidRDefault="0047398C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E14646F" w14:textId="62D8873C" w:rsidR="00471FD0" w:rsidRDefault="00D0349B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155A55A" w14:textId="2B13291B" w:rsidR="00471FD0" w:rsidRDefault="00473661" w:rsidP="00AC08F2">
      <w:pPr>
        <w:pStyle w:val="InfoBlue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오자현</w:t>
      </w:r>
      <w:proofErr w:type="spellEnd"/>
      <w:r w:rsidR="007052BE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(</w:t>
      </w:r>
      <w:r w:rsidR="007052BE">
        <w:rPr>
          <w:rFonts w:hint="eastAsia"/>
          <w:lang w:eastAsia="ko-KR"/>
        </w:rPr>
        <w:t>서브</w:t>
      </w:r>
      <w:r w:rsidR="007052BE">
        <w:rPr>
          <w:rFonts w:hint="eastAsia"/>
          <w:lang w:eastAsia="ko-KR"/>
        </w:rPr>
        <w:t xml:space="preserve"> </w:t>
      </w:r>
      <w:proofErr w:type="spellStart"/>
      <w:r w:rsidR="007052BE">
        <w:rPr>
          <w:rFonts w:hint="eastAsia"/>
          <w:lang w:eastAsia="ko-KR"/>
        </w:rPr>
        <w:t>백엔드</w:t>
      </w:r>
      <w:proofErr w:type="spellEnd"/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7052BE">
        <w:rPr>
          <w:rFonts w:hint="eastAsia"/>
          <w:lang w:eastAsia="ko-KR"/>
        </w:rPr>
        <w:t>)</w:t>
      </w:r>
    </w:p>
    <w:p w14:paraId="3DB53A33" w14:textId="77777777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C867B75" w14:textId="73C2B93D" w:rsidR="00471FD0" w:rsidRP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AC08F2">
        <w:rPr>
          <w:rFonts w:hint="eastAsia"/>
          <w:lang w:eastAsia="ko-KR"/>
        </w:rPr>
        <w:t>(</w:t>
      </w:r>
      <w:r w:rsidR="00AC08F2">
        <w:rPr>
          <w:rFonts w:hint="eastAsia"/>
          <w:lang w:eastAsia="ko-KR"/>
        </w:rPr>
        <w:t>장바구니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추가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및</w:t>
      </w:r>
      <w:r w:rsidR="00AC08F2">
        <w:rPr>
          <w:rFonts w:hint="eastAsia"/>
          <w:lang w:eastAsia="ko-KR"/>
        </w:rPr>
        <w:t xml:space="preserve"> </w:t>
      </w:r>
      <w:r w:rsidR="00DF0D21">
        <w:rPr>
          <w:rFonts w:hint="eastAsia"/>
          <w:lang w:eastAsia="ko-KR"/>
        </w:rPr>
        <w:t>삭제</w:t>
      </w:r>
      <w:r w:rsidR="00DF0D21">
        <w:rPr>
          <w:rFonts w:hint="eastAsia"/>
          <w:lang w:eastAsia="ko-KR"/>
        </w:rPr>
        <w:t>)</w:t>
      </w:r>
    </w:p>
    <w:p w14:paraId="7E3B3BE6" w14:textId="77777777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01657103" w14:textId="4FCEB3E6" w:rsidR="006565F0" w:rsidRPr="00405D72" w:rsidRDefault="00471FD0" w:rsidP="00AC0FD5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AC08F2">
        <w:rPr>
          <w:rFonts w:hint="eastAsia"/>
          <w:lang w:eastAsia="ko-KR"/>
        </w:rPr>
        <w:t>(</w:t>
      </w:r>
      <w:r w:rsidR="00AC08F2">
        <w:rPr>
          <w:rFonts w:hint="eastAsia"/>
          <w:lang w:eastAsia="ko-KR"/>
        </w:rPr>
        <w:t>상품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등록</w:t>
      </w:r>
      <w:r w:rsidR="00AC08F2">
        <w:rPr>
          <w:rFonts w:hint="eastAsia"/>
          <w:lang w:eastAsia="ko-KR"/>
        </w:rPr>
        <w:t xml:space="preserve">, </w:t>
      </w:r>
      <w:r w:rsidR="00AC08F2">
        <w:rPr>
          <w:rFonts w:hint="eastAsia"/>
          <w:lang w:eastAsia="ko-KR"/>
        </w:rPr>
        <w:t>수정</w:t>
      </w:r>
      <w:r w:rsidR="00AC08F2">
        <w:rPr>
          <w:rFonts w:hint="eastAsia"/>
          <w:lang w:eastAsia="ko-KR"/>
        </w:rPr>
        <w:t xml:space="preserve">, </w:t>
      </w:r>
      <w:r w:rsidR="00AC08F2">
        <w:rPr>
          <w:rFonts w:hint="eastAsia"/>
          <w:lang w:eastAsia="ko-KR"/>
        </w:rPr>
        <w:t>삭제</w:t>
      </w:r>
      <w:r w:rsidR="00AC08F2">
        <w:rPr>
          <w:rFonts w:hint="eastAsia"/>
          <w:lang w:eastAsia="ko-KR"/>
        </w:rPr>
        <w:t>)</w:t>
      </w:r>
      <w:r w:rsidR="00F543B4">
        <w:rPr>
          <w:lang w:eastAsia="ko-KR"/>
        </w:rPr>
        <w:br/>
      </w:r>
    </w:p>
    <w:sectPr w:rsidR="006565F0" w:rsidRPr="00405D7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24D1C" w14:textId="77777777" w:rsidR="00677DB2" w:rsidRDefault="00677DB2">
      <w:pPr>
        <w:spacing w:line="240" w:lineRule="auto"/>
      </w:pPr>
      <w:r>
        <w:separator/>
      </w:r>
    </w:p>
  </w:endnote>
  <w:endnote w:type="continuationSeparator" w:id="0">
    <w:p w14:paraId="5DFB9D77" w14:textId="77777777" w:rsidR="00677DB2" w:rsidRDefault="00677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FF3E1" w14:textId="77777777" w:rsidR="001D22B8" w:rsidRDefault="001D22B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3BEAEF" w14:textId="77777777" w:rsidR="001D22B8" w:rsidRDefault="001D22B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22B8" w14:paraId="026728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9C32C4" w14:textId="77777777" w:rsidR="001D22B8" w:rsidRDefault="001D22B8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QR</w:t>
          </w:r>
          <w:r>
            <w:rPr>
              <w:rFonts w:hint="eastAsia"/>
              <w:lang w:eastAsia="ko-KR"/>
            </w:rPr>
            <w:t>코드현장결제시스템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547433" w14:textId="77777777" w:rsidR="001D22B8" w:rsidRDefault="001D22B8" w:rsidP="0051318E">
          <w:pPr>
            <w:jc w:val="center"/>
          </w:pPr>
          <w:r>
            <w:sym w:font="Symbol" w:char="F0D3"/>
          </w:r>
          <w:r>
            <w:t>19</w:t>
          </w:r>
          <w:r>
            <w:rPr>
              <w:rFonts w:hint="eastAsia"/>
              <w:lang w:eastAsia="ko-KR"/>
            </w:rPr>
            <w:t>Plus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FAB10D" w14:textId="2A5403EE" w:rsidR="001D22B8" w:rsidRDefault="001D22B8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4172E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14:paraId="4A8B611E" w14:textId="77777777" w:rsidR="001D22B8" w:rsidRDefault="001D22B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9A10B" w14:textId="77777777" w:rsidR="001D22B8" w:rsidRDefault="001D22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02FD0" w14:textId="77777777" w:rsidR="00677DB2" w:rsidRDefault="00677DB2">
      <w:pPr>
        <w:spacing w:line="240" w:lineRule="auto"/>
      </w:pPr>
      <w:r>
        <w:separator/>
      </w:r>
    </w:p>
  </w:footnote>
  <w:footnote w:type="continuationSeparator" w:id="0">
    <w:p w14:paraId="21932E28" w14:textId="77777777" w:rsidR="00677DB2" w:rsidRDefault="00677D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A21AE" w14:textId="77777777" w:rsidR="001D22B8" w:rsidRDefault="001D22B8">
    <w:pPr>
      <w:rPr>
        <w:sz w:val="24"/>
      </w:rPr>
    </w:pPr>
  </w:p>
  <w:p w14:paraId="4DCAF537" w14:textId="77777777" w:rsidR="001D22B8" w:rsidRDefault="001D22B8">
    <w:pPr>
      <w:pBdr>
        <w:top w:val="single" w:sz="6" w:space="1" w:color="auto"/>
      </w:pBdr>
      <w:rPr>
        <w:sz w:val="24"/>
      </w:rPr>
    </w:pPr>
  </w:p>
  <w:p w14:paraId="7E2E131F" w14:textId="73829135" w:rsidR="001D22B8" w:rsidRDefault="001D22B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&lt;19</w:t>
    </w:r>
    <w:r w:rsidR="00AC0FD5">
      <w:rPr>
        <w:rFonts w:ascii="Arial" w:hAnsi="Arial" w:hint="eastAsia"/>
        <w:b/>
        <w:sz w:val="36"/>
        <w:lang w:eastAsia="ko-KR"/>
      </w:rPr>
      <w:t xml:space="preserve"> Plus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8A08BCA" w14:textId="77777777" w:rsidR="001D22B8" w:rsidRDefault="001D22B8">
    <w:pPr>
      <w:pBdr>
        <w:bottom w:val="single" w:sz="6" w:space="1" w:color="auto"/>
      </w:pBdr>
      <w:jc w:val="right"/>
      <w:rPr>
        <w:sz w:val="24"/>
      </w:rPr>
    </w:pPr>
  </w:p>
  <w:p w14:paraId="521FA437" w14:textId="77777777" w:rsidR="001D22B8" w:rsidRDefault="001D22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22B8" w14:paraId="0AC1C8EF" w14:textId="77777777">
      <w:tc>
        <w:tcPr>
          <w:tcW w:w="6379" w:type="dxa"/>
        </w:tcPr>
        <w:p w14:paraId="4086344A" w14:textId="77777777" w:rsidR="001D22B8" w:rsidRDefault="001D22B8" w:rsidP="001F0942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&lt;QR</w:t>
          </w:r>
          <w:r>
            <w:rPr>
              <w:rFonts w:hint="eastAsia"/>
              <w:lang w:eastAsia="ko-KR"/>
            </w:rPr>
            <w:t>코드현장결제시스템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14:paraId="7790D82A" w14:textId="77777777" w:rsidR="001D22B8" w:rsidRDefault="001D22B8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1D22B8" w14:paraId="7FAF1BB4" w14:textId="77777777">
      <w:tc>
        <w:tcPr>
          <w:tcW w:w="6379" w:type="dxa"/>
        </w:tcPr>
        <w:p w14:paraId="47462E19" w14:textId="77777777" w:rsidR="001D22B8" w:rsidRDefault="00847CDE">
          <w:fldSimple w:instr=" TITLE  \* MERGEFORMAT ">
            <w:r w:rsidR="001D22B8">
              <w:t>Software Requirements Specification</w:t>
            </w:r>
          </w:fldSimple>
        </w:p>
      </w:tc>
      <w:tc>
        <w:tcPr>
          <w:tcW w:w="3179" w:type="dxa"/>
        </w:tcPr>
        <w:p w14:paraId="6A63548A" w14:textId="26E02B2E" w:rsidR="001D22B8" w:rsidRDefault="001D22B8" w:rsidP="00D4203B">
          <w:r>
            <w:t xml:space="preserve">  Date:  &lt;2024/</w:t>
          </w:r>
          <w:r w:rsidR="00AC0FD5">
            <w:t>04/0</w:t>
          </w:r>
          <w:r w:rsidR="00D4203B">
            <w:rPr>
              <w:rFonts w:hint="eastAsia"/>
              <w:lang w:eastAsia="ko-KR"/>
            </w:rPr>
            <w:t>5</w:t>
          </w:r>
          <w:r>
            <w:t>&gt;</w:t>
          </w:r>
        </w:p>
      </w:tc>
    </w:tr>
    <w:tr w:rsidR="001D22B8" w14:paraId="13A5A56C" w14:textId="77777777">
      <w:tc>
        <w:tcPr>
          <w:tcW w:w="9558" w:type="dxa"/>
          <w:gridSpan w:val="2"/>
        </w:tcPr>
        <w:p w14:paraId="7BC6C5F8" w14:textId="0D78F672" w:rsidR="001D22B8" w:rsidRDefault="00D4203B" w:rsidP="0074192D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 w:rsidR="0074192D">
            <w:rPr>
              <w:lang w:eastAsia="ko-KR"/>
            </w:rPr>
            <w:t>QR</w:t>
          </w:r>
          <w:r w:rsidR="0074192D">
            <w:rPr>
              <w:rFonts w:hint="eastAsia"/>
              <w:lang w:eastAsia="ko-KR"/>
            </w:rPr>
            <w:t>코드</w:t>
          </w:r>
          <w:r w:rsidR="001D22B8">
            <w:rPr>
              <w:rFonts w:hint="eastAsia"/>
              <w:lang w:eastAsia="ko-KR"/>
            </w:rPr>
            <w:t>현장결제시스템</w:t>
          </w:r>
          <w:r w:rsidR="001D22B8">
            <w:rPr>
              <w:rFonts w:hint="eastAsia"/>
              <w:lang w:eastAsia="ko-KR"/>
            </w:rPr>
            <w:t xml:space="preserve"> </w:t>
          </w:r>
          <w:r w:rsidR="00471FD0">
            <w:rPr>
              <w:lang w:eastAsia="ko-KR"/>
            </w:rPr>
            <w:t>2019070</w:t>
          </w:r>
          <w:r w:rsidR="009C4BEE">
            <w:rPr>
              <w:rFonts w:hint="eastAsia"/>
              <w:lang w:eastAsia="ko-KR"/>
            </w:rPr>
            <w:t>12</w:t>
          </w:r>
          <w:r w:rsidR="001D22B8">
            <w:rPr>
              <w:lang w:eastAsia="ko-KR"/>
            </w:rPr>
            <w:t>(</w:t>
          </w:r>
          <w:r w:rsidR="0074192D">
            <w:rPr>
              <w:rFonts w:hint="eastAsia"/>
              <w:lang w:eastAsia="ko-KR"/>
            </w:rPr>
            <w:t>임성준</w:t>
          </w:r>
          <w:r w:rsidR="001D22B8">
            <w:rPr>
              <w:lang w:eastAsia="ko-KR"/>
            </w:rPr>
            <w:t>)&gt;</w:t>
          </w:r>
        </w:p>
      </w:tc>
    </w:tr>
  </w:tbl>
  <w:p w14:paraId="54C7CA1E" w14:textId="77777777" w:rsidR="001D22B8" w:rsidRDefault="001D22B8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7FAF8" w14:textId="77777777" w:rsidR="001D22B8" w:rsidRDefault="001D22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C11AA9"/>
    <w:multiLevelType w:val="hybridMultilevel"/>
    <w:tmpl w:val="75244E60"/>
    <w:lvl w:ilvl="0" w:tplc="CCDCBC3A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60C67"/>
    <w:multiLevelType w:val="hybridMultilevel"/>
    <w:tmpl w:val="2FCE6A9E"/>
    <w:lvl w:ilvl="0" w:tplc="3A48570C">
      <w:start w:val="1"/>
      <w:numFmt w:val="bullet"/>
      <w:pStyle w:val="InfoBlue"/>
      <w:lvlText w:val="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6" w15:restartNumberingAfterBreak="0">
    <w:nsid w:val="0C7D3EA0"/>
    <w:multiLevelType w:val="hybridMultilevel"/>
    <w:tmpl w:val="4D88C5FC"/>
    <w:lvl w:ilvl="0" w:tplc="27FE915E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7" w15:restartNumberingAfterBreak="0">
    <w:nsid w:val="0EA7623B"/>
    <w:multiLevelType w:val="hybridMultilevel"/>
    <w:tmpl w:val="5D70F3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207C8B"/>
    <w:multiLevelType w:val="hybridMultilevel"/>
    <w:tmpl w:val="744CFE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9445F4"/>
    <w:multiLevelType w:val="hybridMultilevel"/>
    <w:tmpl w:val="C6AC2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0C5675E"/>
    <w:multiLevelType w:val="hybridMultilevel"/>
    <w:tmpl w:val="BAA035BE"/>
    <w:lvl w:ilvl="0" w:tplc="AAF894BE">
      <w:start w:val="2024"/>
      <w:numFmt w:val="bullet"/>
      <w:lvlText w:val="-"/>
      <w:lvlJc w:val="left"/>
      <w:pPr>
        <w:ind w:left="811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5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55" w:hanging="40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5A86596"/>
    <w:multiLevelType w:val="hybridMultilevel"/>
    <w:tmpl w:val="1DB04290"/>
    <w:lvl w:ilvl="0" w:tplc="C73A7998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14" w15:restartNumberingAfterBreak="0">
    <w:nsid w:val="271A37FD"/>
    <w:multiLevelType w:val="hybridMultilevel"/>
    <w:tmpl w:val="69DCA9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91C328E"/>
    <w:multiLevelType w:val="hybridMultilevel"/>
    <w:tmpl w:val="7BEEF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6A47896"/>
    <w:multiLevelType w:val="multilevel"/>
    <w:tmpl w:val="E5F808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076E1E"/>
    <w:multiLevelType w:val="hybridMultilevel"/>
    <w:tmpl w:val="6F6E6A18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8"/>
  </w:num>
  <w:num w:numId="3">
    <w:abstractNumId w:val="32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1"/>
  </w:num>
  <w:num w:numId="9">
    <w:abstractNumId w:val="4"/>
  </w:num>
  <w:num w:numId="10">
    <w:abstractNumId w:val="19"/>
  </w:num>
  <w:num w:numId="11">
    <w:abstractNumId w:val="17"/>
  </w:num>
  <w:num w:numId="12">
    <w:abstractNumId w:val="30"/>
  </w:num>
  <w:num w:numId="13">
    <w:abstractNumId w:val="16"/>
  </w:num>
  <w:num w:numId="14">
    <w:abstractNumId w:val="9"/>
  </w:num>
  <w:num w:numId="15">
    <w:abstractNumId w:val="29"/>
  </w:num>
  <w:num w:numId="16">
    <w:abstractNumId w:val="23"/>
  </w:num>
  <w:num w:numId="17">
    <w:abstractNumId w:val="12"/>
  </w:num>
  <w:num w:numId="18">
    <w:abstractNumId w:val="2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5"/>
  </w:num>
  <w:num w:numId="21">
    <w:abstractNumId w:val="27"/>
  </w:num>
  <w:num w:numId="22">
    <w:abstractNumId w:val="21"/>
  </w:num>
  <w:num w:numId="23">
    <w:abstractNumId w:val="26"/>
  </w:num>
  <w:num w:numId="24">
    <w:abstractNumId w:val="11"/>
  </w:num>
  <w:num w:numId="25">
    <w:abstractNumId w:val="13"/>
  </w:num>
  <w:num w:numId="26">
    <w:abstractNumId w:val="6"/>
  </w:num>
  <w:num w:numId="27">
    <w:abstractNumId w:val="3"/>
  </w:num>
  <w:num w:numId="28">
    <w:abstractNumId w:val="5"/>
  </w:num>
  <w:num w:numId="29">
    <w:abstractNumId w:val="14"/>
  </w:num>
  <w:num w:numId="30">
    <w:abstractNumId w:val="10"/>
  </w:num>
  <w:num w:numId="31">
    <w:abstractNumId w:val="28"/>
  </w:num>
  <w:num w:numId="32">
    <w:abstractNumId w:val="20"/>
  </w:num>
  <w:num w:numId="33">
    <w:abstractNumId w:val="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64"/>
    <w:rsid w:val="00023D21"/>
    <w:rsid w:val="000536C0"/>
    <w:rsid w:val="00061ECB"/>
    <w:rsid w:val="000C5960"/>
    <w:rsid w:val="000D2A14"/>
    <w:rsid w:val="000D4D26"/>
    <w:rsid w:val="000D6E81"/>
    <w:rsid w:val="000F2B66"/>
    <w:rsid w:val="00107310"/>
    <w:rsid w:val="001472E2"/>
    <w:rsid w:val="001648EA"/>
    <w:rsid w:val="00173077"/>
    <w:rsid w:val="001A5B36"/>
    <w:rsid w:val="001A7785"/>
    <w:rsid w:val="001B3505"/>
    <w:rsid w:val="001B7CCC"/>
    <w:rsid w:val="001D22B8"/>
    <w:rsid w:val="001D7AC0"/>
    <w:rsid w:val="001F0942"/>
    <w:rsid w:val="002007C7"/>
    <w:rsid w:val="002165C5"/>
    <w:rsid w:val="002632D5"/>
    <w:rsid w:val="002951DD"/>
    <w:rsid w:val="002A2012"/>
    <w:rsid w:val="002E20A0"/>
    <w:rsid w:val="002F4806"/>
    <w:rsid w:val="002F5514"/>
    <w:rsid w:val="002F59F8"/>
    <w:rsid w:val="002F68CC"/>
    <w:rsid w:val="00314DE8"/>
    <w:rsid w:val="00336138"/>
    <w:rsid w:val="00370731"/>
    <w:rsid w:val="00383EBA"/>
    <w:rsid w:val="003A19FA"/>
    <w:rsid w:val="003E68D9"/>
    <w:rsid w:val="00404366"/>
    <w:rsid w:val="00405D72"/>
    <w:rsid w:val="0041034F"/>
    <w:rsid w:val="00412C8E"/>
    <w:rsid w:val="004136CF"/>
    <w:rsid w:val="00422443"/>
    <w:rsid w:val="004249E7"/>
    <w:rsid w:val="00431ACF"/>
    <w:rsid w:val="004345B6"/>
    <w:rsid w:val="00455B93"/>
    <w:rsid w:val="00466917"/>
    <w:rsid w:val="00471FD0"/>
    <w:rsid w:val="00473661"/>
    <w:rsid w:val="0047398C"/>
    <w:rsid w:val="00492A3F"/>
    <w:rsid w:val="004D726B"/>
    <w:rsid w:val="004E2A5E"/>
    <w:rsid w:val="0051318E"/>
    <w:rsid w:val="005A1152"/>
    <w:rsid w:val="005A46D3"/>
    <w:rsid w:val="005B6212"/>
    <w:rsid w:val="005C2FCE"/>
    <w:rsid w:val="005F2001"/>
    <w:rsid w:val="00603C17"/>
    <w:rsid w:val="00626030"/>
    <w:rsid w:val="0063522E"/>
    <w:rsid w:val="006371B2"/>
    <w:rsid w:val="006565F0"/>
    <w:rsid w:val="00677DB2"/>
    <w:rsid w:val="0068123F"/>
    <w:rsid w:val="006A579C"/>
    <w:rsid w:val="006B2E3A"/>
    <w:rsid w:val="006C200D"/>
    <w:rsid w:val="007052BE"/>
    <w:rsid w:val="00715005"/>
    <w:rsid w:val="0074192D"/>
    <w:rsid w:val="00744EBE"/>
    <w:rsid w:val="00764EDD"/>
    <w:rsid w:val="007D0F9C"/>
    <w:rsid w:val="007F2D60"/>
    <w:rsid w:val="007F7B0A"/>
    <w:rsid w:val="00810CBB"/>
    <w:rsid w:val="00821844"/>
    <w:rsid w:val="00841FB8"/>
    <w:rsid w:val="00847CDE"/>
    <w:rsid w:val="0085713A"/>
    <w:rsid w:val="00865462"/>
    <w:rsid w:val="0088186D"/>
    <w:rsid w:val="00882FF6"/>
    <w:rsid w:val="008A3518"/>
    <w:rsid w:val="008B4564"/>
    <w:rsid w:val="008C58BA"/>
    <w:rsid w:val="008F64C4"/>
    <w:rsid w:val="00927865"/>
    <w:rsid w:val="00946B95"/>
    <w:rsid w:val="00954794"/>
    <w:rsid w:val="00994BF5"/>
    <w:rsid w:val="009B575D"/>
    <w:rsid w:val="009C4BEE"/>
    <w:rsid w:val="009E0CA4"/>
    <w:rsid w:val="00A06537"/>
    <w:rsid w:val="00A33F02"/>
    <w:rsid w:val="00A4172E"/>
    <w:rsid w:val="00A658DB"/>
    <w:rsid w:val="00A81325"/>
    <w:rsid w:val="00A91DA7"/>
    <w:rsid w:val="00AB18DA"/>
    <w:rsid w:val="00AC08F2"/>
    <w:rsid w:val="00AC0FD5"/>
    <w:rsid w:val="00AC7868"/>
    <w:rsid w:val="00AE4DC4"/>
    <w:rsid w:val="00B500D5"/>
    <w:rsid w:val="00B97C6E"/>
    <w:rsid w:val="00BA0F00"/>
    <w:rsid w:val="00BA2269"/>
    <w:rsid w:val="00BB6461"/>
    <w:rsid w:val="00BD2BC6"/>
    <w:rsid w:val="00BD5CFC"/>
    <w:rsid w:val="00C146F2"/>
    <w:rsid w:val="00C50F73"/>
    <w:rsid w:val="00C5237D"/>
    <w:rsid w:val="00C90582"/>
    <w:rsid w:val="00CC3066"/>
    <w:rsid w:val="00D0349B"/>
    <w:rsid w:val="00D05932"/>
    <w:rsid w:val="00D20A99"/>
    <w:rsid w:val="00D4203B"/>
    <w:rsid w:val="00D64EB6"/>
    <w:rsid w:val="00DA1252"/>
    <w:rsid w:val="00DB105F"/>
    <w:rsid w:val="00DB59DE"/>
    <w:rsid w:val="00DC617B"/>
    <w:rsid w:val="00DD4277"/>
    <w:rsid w:val="00DF0D21"/>
    <w:rsid w:val="00E0335F"/>
    <w:rsid w:val="00E04C7C"/>
    <w:rsid w:val="00E307D7"/>
    <w:rsid w:val="00E335EF"/>
    <w:rsid w:val="00E67513"/>
    <w:rsid w:val="00E71CB8"/>
    <w:rsid w:val="00ED3209"/>
    <w:rsid w:val="00EF2D3A"/>
    <w:rsid w:val="00F1288C"/>
    <w:rsid w:val="00F2775D"/>
    <w:rsid w:val="00F4220F"/>
    <w:rsid w:val="00F4247A"/>
    <w:rsid w:val="00F51C39"/>
    <w:rsid w:val="00F543B4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021F5"/>
  <w15:docId w15:val="{3A827419-B68F-4D1B-AF05-D36F826E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F543B4"/>
    <w:pPr>
      <w:numPr>
        <w:numId w:val="28"/>
      </w:numPr>
      <w:tabs>
        <w:tab w:val="left" w:pos="1260"/>
      </w:tabs>
      <w:spacing w:after="120"/>
      <w:jc w:val="both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Date"/>
    <w:basedOn w:val="a"/>
    <w:next w:val="a"/>
    <w:link w:val="Char"/>
    <w:uiPriority w:val="99"/>
    <w:semiHidden/>
    <w:unhideWhenUsed/>
    <w:rsid w:val="00BA0F00"/>
  </w:style>
  <w:style w:type="character" w:customStyle="1" w:styleId="Char">
    <w:name w:val="날짜 Char"/>
    <w:basedOn w:val="a0"/>
    <w:link w:val="af0"/>
    <w:uiPriority w:val="99"/>
    <w:semiHidden/>
    <w:rsid w:val="00BA0F00"/>
    <w:rPr>
      <w:lang w:eastAsia="en-US"/>
    </w:rPr>
  </w:style>
  <w:style w:type="paragraph" w:styleId="af1">
    <w:name w:val="List Paragraph"/>
    <w:basedOn w:val="a"/>
    <w:uiPriority w:val="34"/>
    <w:qFormat/>
    <w:rsid w:val="002F68CC"/>
    <w:pPr>
      <w:ind w:leftChars="400" w:left="800"/>
    </w:pPr>
  </w:style>
  <w:style w:type="character" w:styleId="af2">
    <w:name w:val="annotation reference"/>
    <w:basedOn w:val="a0"/>
    <w:uiPriority w:val="99"/>
    <w:semiHidden/>
    <w:unhideWhenUsed/>
    <w:rsid w:val="001A5B36"/>
    <w:rPr>
      <w:sz w:val="18"/>
      <w:szCs w:val="18"/>
    </w:rPr>
  </w:style>
  <w:style w:type="paragraph" w:styleId="af3">
    <w:name w:val="annotation text"/>
    <w:basedOn w:val="a"/>
    <w:link w:val="Char0"/>
    <w:uiPriority w:val="99"/>
    <w:semiHidden/>
    <w:unhideWhenUsed/>
    <w:rsid w:val="001A5B36"/>
  </w:style>
  <w:style w:type="character" w:customStyle="1" w:styleId="Char0">
    <w:name w:val="메모 텍스트 Char"/>
    <w:basedOn w:val="a0"/>
    <w:link w:val="af3"/>
    <w:uiPriority w:val="99"/>
    <w:semiHidden/>
    <w:rsid w:val="001A5B36"/>
    <w:rPr>
      <w:lang w:eastAsia="en-US"/>
    </w:rPr>
  </w:style>
  <w:style w:type="paragraph" w:styleId="af4">
    <w:name w:val="annotation subject"/>
    <w:basedOn w:val="af3"/>
    <w:next w:val="af3"/>
    <w:link w:val="Char1"/>
    <w:uiPriority w:val="99"/>
    <w:semiHidden/>
    <w:unhideWhenUsed/>
    <w:rsid w:val="001A5B36"/>
    <w:rPr>
      <w:b/>
      <w:bCs/>
    </w:rPr>
  </w:style>
  <w:style w:type="character" w:customStyle="1" w:styleId="Char1">
    <w:name w:val="메모 주제 Char"/>
    <w:basedOn w:val="Char0"/>
    <w:link w:val="af4"/>
    <w:uiPriority w:val="99"/>
    <w:semiHidden/>
    <w:rsid w:val="001A5B36"/>
    <w:rPr>
      <w:b/>
      <w:bCs/>
      <w:lang w:eastAsia="en-US"/>
    </w:rPr>
  </w:style>
  <w:style w:type="paragraph" w:styleId="af5">
    <w:name w:val="Balloon Text"/>
    <w:basedOn w:val="a"/>
    <w:link w:val="Char2"/>
    <w:uiPriority w:val="99"/>
    <w:semiHidden/>
    <w:unhideWhenUsed/>
    <w:rsid w:val="001A5B3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5"/>
    <w:uiPriority w:val="99"/>
    <w:semiHidden/>
    <w:rsid w:val="001A5B36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af6">
    <w:name w:val="FollowedHyperlink"/>
    <w:basedOn w:val="a0"/>
    <w:uiPriority w:val="99"/>
    <w:semiHidden/>
    <w:unhideWhenUsed/>
    <w:rsid w:val="007F7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interest.co.kr/choi1698096/%EA%B8%80%EB%9E%98%EC%8A%A4%EB%AA%A8%ED%94%BC%EC%A6%98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irebase.google.com/docs?hl=ko&amp;_gl=1*w086pj*_up*MQ..*_ga*NDMxNDA0OTgxLjE3MTIyMzg5MDk.*_ga_CW55HF8NVT*MTcxMjIzODkwOC4xLjAuMTcxMjIzODkwOC4wLjAuMA..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bumptech/glide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xing/zx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ornewid/Neumorphism?source=post_page-----3a298e0337b0--------------------------------" TargetMode="External"/><Relationship Id="rId10" Type="http://schemas.openxmlformats.org/officeDocument/2006/relationships/hyperlink" Target="https://docs.bootpay.co.kr/?front=web&amp;backend=cur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google/flexbox-layou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SRS%20&#44600;&#52286;&#44592;%2020240312(Ohj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097B7-7C16-4BAF-8F87-E5BEEB352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 길찾기 20240312(Ohj).dot</Template>
  <TotalTime>105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lastModifiedBy>YUHAN</cp:lastModifiedBy>
  <cp:revision>17</cp:revision>
  <cp:lastPrinted>1900-12-31T15:00:00Z</cp:lastPrinted>
  <dcterms:created xsi:type="dcterms:W3CDTF">2024-04-05T00:42:00Z</dcterms:created>
  <dcterms:modified xsi:type="dcterms:W3CDTF">2024-04-16T04:31:00Z</dcterms:modified>
</cp:coreProperties>
</file>